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88ED5" w14:textId="7887AFBD" w:rsidR="00D077E9" w:rsidRDefault="00C2682D" w:rsidP="00D70D02">
      <w:pPr>
        <w:rPr>
          <w:noProof/>
        </w:rPr>
      </w:pPr>
      <w:r>
        <w:rPr>
          <w:noProof/>
          <w:lang w:bidi="it-IT"/>
        </w:rPr>
        <w:drawing>
          <wp:anchor distT="0" distB="0" distL="114300" distR="114300" simplePos="0" relativeHeight="251658240" behindDoc="1" locked="0" layoutInCell="1" allowOverlap="1" wp14:anchorId="093C9649" wp14:editId="7885DEB8">
            <wp:simplePos x="0" y="0"/>
            <wp:positionH relativeFrom="page">
              <wp:posOffset>-429288</wp:posOffset>
            </wp:positionH>
            <wp:positionV relativeFrom="margin">
              <wp:posOffset>-164382</wp:posOffset>
            </wp:positionV>
            <wp:extent cx="10902646" cy="7263079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-7-1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2646" cy="7263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9F67A52" wp14:editId="52741C3E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tangolo 3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B677F" id="Rettangolo 3" o:spid="_x0000_s1026" alt="rettangolo bianco per il testo sul frontespizio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09FEB465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9EC6F39" w14:textId="4D5E26FF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58CCB682" wp14:editId="5C56390A">
                      <wp:extent cx="3528695" cy="1665027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66502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6A33839" w14:textId="7611A76F" w:rsidR="00D077E9" w:rsidRDefault="00C2682D" w:rsidP="00C2682D">
                                  <w:pPr>
                                    <w:pStyle w:val="Titolo"/>
                                    <w:jc w:val="center"/>
                                  </w:pPr>
                                  <w:r>
                                    <w:t>Report statistico</w:t>
                                  </w:r>
                                </w:p>
                                <w:p w14:paraId="5EB1EEF7" w14:textId="58275869" w:rsidR="00C2682D" w:rsidRDefault="00C2682D" w:rsidP="00C2682D">
                                  <w:pPr>
                                    <w:pStyle w:val="Titolo2"/>
                                    <w:jc w:val="center"/>
                                  </w:pPr>
                                </w:p>
                                <w:p w14:paraId="464F0777" w14:textId="66E3B06B" w:rsidR="00C2682D" w:rsidRPr="00C2682D" w:rsidRDefault="00C2682D" w:rsidP="00C2682D"/>
                                <w:p w14:paraId="4513DBE8" w14:textId="63729880" w:rsidR="00C2682D" w:rsidRPr="00C2682D" w:rsidRDefault="00C2682D" w:rsidP="00C2682D">
                                  <w:pPr>
                                    <w:pStyle w:val="Titolo2"/>
                                    <w:jc w:val="center"/>
                                  </w:pPr>
                                  <w:r>
                                    <w:t xml:space="preserve">Esame di </w:t>
                                  </w:r>
                                  <w:r w:rsidRPr="00C2682D">
                                    <w:t>Statistica Matematica</w:t>
                                  </w:r>
                                </w:p>
                                <w:p w14:paraId="25E830CB" w14:textId="5B1E28AF" w:rsidR="00C2682D" w:rsidRPr="00C2682D" w:rsidRDefault="00C2682D" w:rsidP="00C2682D">
                                  <w:pPr>
                                    <w:pStyle w:val="Titolo2"/>
                                    <w:jc w:val="center"/>
                                  </w:pPr>
                                  <w:r w:rsidRPr="00C2682D">
                                    <w:t>Docente: Prof. Marco</w:t>
                                  </w:r>
                                  <w:r w:rsidRPr="00C2682D">
                                    <w:t xml:space="preserve"> </w:t>
                                  </w:r>
                                  <w:r w:rsidRPr="00C2682D">
                                    <w:t>Gadaleta</w:t>
                                  </w:r>
                                </w:p>
                                <w:p w14:paraId="2F884C42" w14:textId="57A4A998" w:rsidR="00C2682D" w:rsidRPr="00C2682D" w:rsidRDefault="00C2682D" w:rsidP="00C2682D">
                                  <w:pPr>
                                    <w:pStyle w:val="Titolo2"/>
                                    <w:jc w:val="center"/>
                                  </w:pPr>
                                  <w:r w:rsidRPr="00C2682D">
                                    <w:t>A.A 2019/2020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8CCB68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6" type="#_x0000_t202" style="width:277.85pt;height:13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" filled="f" stroked="f" strokeweight=".5pt">
                      <v:textbox>
                        <w:txbxContent>
                          <w:p w14:paraId="56A33839" w14:textId="7611A76F" w:rsidR="00D077E9" w:rsidRDefault="00C2682D" w:rsidP="00C2682D">
                            <w:pPr>
                              <w:pStyle w:val="Titolo"/>
                              <w:jc w:val="center"/>
                            </w:pPr>
                            <w:r>
                              <w:t>Report statistico</w:t>
                            </w:r>
                          </w:p>
                          <w:p w14:paraId="5EB1EEF7" w14:textId="58275869" w:rsidR="00C2682D" w:rsidRDefault="00C2682D" w:rsidP="00C2682D">
                            <w:pPr>
                              <w:pStyle w:val="Titolo2"/>
                              <w:jc w:val="center"/>
                            </w:pPr>
                          </w:p>
                          <w:p w14:paraId="464F0777" w14:textId="66E3B06B" w:rsidR="00C2682D" w:rsidRPr="00C2682D" w:rsidRDefault="00C2682D" w:rsidP="00C2682D"/>
                          <w:p w14:paraId="4513DBE8" w14:textId="63729880" w:rsidR="00C2682D" w:rsidRPr="00C2682D" w:rsidRDefault="00C2682D" w:rsidP="00C2682D">
                            <w:pPr>
                              <w:pStyle w:val="Titolo2"/>
                              <w:jc w:val="center"/>
                            </w:pPr>
                            <w:r>
                              <w:t xml:space="preserve">Esame di </w:t>
                            </w:r>
                            <w:r w:rsidRPr="00C2682D">
                              <w:t>Statistica Matematica</w:t>
                            </w:r>
                          </w:p>
                          <w:p w14:paraId="25E830CB" w14:textId="5B1E28AF" w:rsidR="00C2682D" w:rsidRPr="00C2682D" w:rsidRDefault="00C2682D" w:rsidP="00C2682D">
                            <w:pPr>
                              <w:pStyle w:val="Titolo2"/>
                              <w:jc w:val="center"/>
                            </w:pPr>
                            <w:r w:rsidRPr="00C2682D">
                              <w:t>Docente: Prof. Marco</w:t>
                            </w:r>
                            <w:r w:rsidRPr="00C2682D">
                              <w:t xml:space="preserve"> </w:t>
                            </w:r>
                            <w:r w:rsidRPr="00C2682D">
                              <w:t>Gadaleta</w:t>
                            </w:r>
                          </w:p>
                          <w:p w14:paraId="2F884C42" w14:textId="57A4A998" w:rsidR="00C2682D" w:rsidRPr="00C2682D" w:rsidRDefault="00C2682D" w:rsidP="00C2682D">
                            <w:pPr>
                              <w:pStyle w:val="Titolo2"/>
                              <w:jc w:val="center"/>
                            </w:pPr>
                            <w:r w:rsidRPr="00C2682D">
                              <w:t>A.A 2019/2020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E73C2A4" w14:textId="490171E1" w:rsidR="00D077E9" w:rsidRDefault="00C2682D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691D527B" wp14:editId="3E07040E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137795</wp:posOffset>
                      </wp:positionV>
                      <wp:extent cx="1390650" cy="0"/>
                      <wp:effectExtent l="0" t="19050" r="19050" b="19050"/>
                      <wp:wrapTight wrapText="bothSides">
                        <wp:wrapPolygon edited="0">
                          <wp:start x="0" y="-1"/>
                          <wp:lineTo x="0" y="-1"/>
                          <wp:lineTo x="21600" y="-1"/>
                          <wp:lineTo x="21600" y="-1"/>
                          <wp:lineTo x="0" y="-1"/>
                        </wp:wrapPolygon>
                      </wp:wrapTight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65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C5D53B" id="Connettore diritto 5" o:spid="_x0000_s1026" alt="separatore di testo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10.85pt" to="109.6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" strokecolor="#242852 [3215]" strokeweight="3pt">
                      <w10:wrap type="tight"/>
                    </v:line>
                  </w:pict>
                </mc:Fallback>
              </mc:AlternateContent>
            </w:r>
          </w:p>
        </w:tc>
      </w:tr>
      <w:tr w:rsidR="00D077E9" w14:paraId="46578F58" w14:textId="77777777" w:rsidTr="009F73E3">
        <w:trPr>
          <w:trHeight w:val="726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2D04716" w14:textId="1B135557" w:rsidR="000A30C2" w:rsidRDefault="000A30C2" w:rsidP="00C2682D">
            <w:pPr>
              <w:pStyle w:val="Titolo2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584A120" wp14:editId="4E16840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597</wp:posOffset>
                  </wp:positionV>
                  <wp:extent cx="3339465" cy="1589405"/>
                  <wp:effectExtent l="0" t="0" r="0" b="0"/>
                  <wp:wrapThrough wrapText="bothSides">
                    <wp:wrapPolygon edited="0">
                      <wp:start x="5668" y="2071"/>
                      <wp:lineTo x="4929" y="2848"/>
                      <wp:lineTo x="3820" y="5437"/>
                      <wp:lineTo x="3820" y="7767"/>
                      <wp:lineTo x="4559" y="10873"/>
                      <wp:lineTo x="1479" y="11650"/>
                      <wp:lineTo x="1109" y="11909"/>
                      <wp:lineTo x="986" y="19417"/>
                      <wp:lineTo x="12815" y="20193"/>
                      <wp:lineTo x="21070" y="20193"/>
                      <wp:lineTo x="21193" y="16569"/>
                      <wp:lineTo x="20577" y="15792"/>
                      <wp:lineTo x="18483" y="15016"/>
                      <wp:lineTo x="19838" y="11650"/>
                      <wp:lineTo x="19961" y="4142"/>
                      <wp:lineTo x="17004" y="3107"/>
                      <wp:lineTo x="6654" y="2071"/>
                      <wp:lineTo x="5668" y="2071"/>
                    </wp:wrapPolygon>
                  </wp:wrapThrough>
                  <wp:docPr id="13" name="Immagine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magine 13"/>
                          <pic:cNvPicPr/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harpenSoften amount="25000"/>
                                    </a14:imgEffect>
                                    <a14:imgEffect>
                                      <a14:brightnessContrast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9465" cy="1589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4227F1A" w14:textId="2749C5A9" w:rsidR="000A30C2" w:rsidRDefault="000A30C2" w:rsidP="00C2682D">
            <w:pPr>
              <w:pStyle w:val="Titolo2"/>
              <w:jc w:val="center"/>
              <w:rPr>
                <w:noProof/>
              </w:rPr>
            </w:pPr>
          </w:p>
          <w:p w14:paraId="254B3594" w14:textId="38653B77" w:rsidR="000A30C2" w:rsidRDefault="000A30C2" w:rsidP="00C2682D">
            <w:pPr>
              <w:pStyle w:val="Titolo2"/>
              <w:jc w:val="center"/>
              <w:rPr>
                <w:noProof/>
              </w:rPr>
            </w:pPr>
          </w:p>
          <w:p w14:paraId="7E0D6DEA" w14:textId="614BB94F" w:rsidR="000A30C2" w:rsidRDefault="000A30C2" w:rsidP="00C2682D">
            <w:pPr>
              <w:pStyle w:val="Titolo2"/>
              <w:jc w:val="center"/>
              <w:rPr>
                <w:noProof/>
              </w:rPr>
            </w:pPr>
          </w:p>
          <w:p w14:paraId="4DEAE6D3" w14:textId="56B53CAE" w:rsidR="00C2682D" w:rsidRDefault="00C2682D" w:rsidP="00C2682D">
            <w:pPr>
              <w:pStyle w:val="Titolo2"/>
              <w:jc w:val="center"/>
              <w:rPr>
                <w:noProof/>
              </w:rPr>
            </w:pPr>
            <w:r>
              <w:rPr>
                <w:noProof/>
              </w:rPr>
              <w:t xml:space="preserve">Corso di laurea </w:t>
            </w:r>
            <w:r w:rsidR="000A30C2">
              <w:rPr>
                <w:noProof/>
              </w:rPr>
              <w:t>di</w:t>
            </w:r>
          </w:p>
          <w:p w14:paraId="47A6007F" w14:textId="4508E164" w:rsidR="00C2682D" w:rsidRDefault="00C2682D" w:rsidP="00C2682D">
            <w:pPr>
              <w:pStyle w:val="Titolo2"/>
              <w:jc w:val="center"/>
              <w:rPr>
                <w:noProof/>
              </w:rPr>
            </w:pPr>
            <w:r>
              <w:rPr>
                <w:noProof/>
              </w:rPr>
              <w:t>Informatica e Comunicazione digitale</w:t>
            </w:r>
          </w:p>
          <w:p w14:paraId="0B5B3D9E" w14:textId="6A0D4B6C" w:rsidR="00D077E9" w:rsidRDefault="00C2682D" w:rsidP="00C2682D">
            <w:pPr>
              <w:pStyle w:val="Titolo2"/>
              <w:jc w:val="center"/>
              <w:rPr>
                <w:noProof/>
              </w:rPr>
            </w:pPr>
            <w:r>
              <w:rPr>
                <w:noProof/>
              </w:rPr>
              <w:t>Sede di Taranto</w:t>
            </w:r>
            <w:r>
              <w:rPr>
                <w:noProof/>
              </w:rPr>
              <w:t xml:space="preserve"> </w:t>
            </w:r>
          </w:p>
        </w:tc>
      </w:tr>
      <w:tr w:rsidR="00D077E9" w14:paraId="08CB0D02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0DB6785FED254A1182E192B8BC271625"/>
              </w:placeholder>
              <w15:appearance w15:val="hidden"/>
            </w:sdtPr>
            <w:sdtEndPr/>
            <w:sdtContent>
              <w:p w14:paraId="2822FE9C" w14:textId="11FA10A0" w:rsidR="00D077E9" w:rsidRDefault="007F618B" w:rsidP="00AB02A7">
                <w:pPr>
                  <w:rPr>
                    <w:noProof/>
                  </w:rPr>
                </w:pPr>
                <w:r>
                  <w:rPr>
                    <w:rStyle w:val="SottotitoloCarattere"/>
                    <w:b/>
                    <w:noProof/>
                    <w:lang w:bidi="it-IT"/>
                  </w:rPr>
                  <w:fldChar w:fldCharType="begin"/>
                </w:r>
                <w:r>
                  <w:rPr>
                    <w:rStyle w:val="SottotitoloCarattere"/>
                    <w:noProof/>
                    <w:lang w:bidi="it-IT"/>
                  </w:rPr>
                  <w:instrText xml:space="preserve"> DATE  \@ "d MMMM"  \* MERGEFORMAT </w:instrText>
                </w:r>
                <w:r>
                  <w:rPr>
                    <w:rStyle w:val="SottotitoloCarattere"/>
                    <w:b/>
                    <w:noProof/>
                    <w:lang w:bidi="it-IT"/>
                  </w:rPr>
                  <w:fldChar w:fldCharType="separate"/>
                </w:r>
                <w:r w:rsidR="007A5EA6" w:rsidRPr="007A5EA6">
                  <w:rPr>
                    <w:rStyle w:val="SottotitoloCarattere"/>
                    <w:b/>
                    <w:noProof/>
                    <w:lang w:bidi="it-IT"/>
                  </w:rPr>
                  <w:t>24 febbraio</w:t>
                </w:r>
                <w:r>
                  <w:rPr>
                    <w:rStyle w:val="SottotitoloCarattere"/>
                    <w:b/>
                    <w:noProof/>
                    <w:lang w:bidi="it-IT"/>
                  </w:rPr>
                  <w:fldChar w:fldCharType="end"/>
                </w:r>
                <w:r w:rsidR="00C2682D">
                  <w:rPr>
                    <w:rStyle w:val="SottotitoloCarattere"/>
                    <w:b/>
                    <w:noProof/>
                    <w:lang w:bidi="it-IT"/>
                  </w:rPr>
                  <w:t xml:space="preserve"> 2020</w:t>
                </w:r>
              </w:p>
            </w:sdtContent>
          </w:sdt>
          <w:p w14:paraId="618E5FC4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it-IT"/>
              </w:rPr>
              <mc:AlternateContent>
                <mc:Choice Requires="wps">
                  <w:drawing>
                    <wp:inline distT="0" distB="0" distL="0" distR="0" wp14:anchorId="79F63FB9" wp14:editId="76F78CF9">
                      <wp:extent cx="1493949" cy="0"/>
                      <wp:effectExtent l="0" t="19050" r="30480" b="19050"/>
                      <wp:docPr id="6" name="Connettore diritto 6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48C5959" id="Connettore diritto 6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jKhKucBAAApBAAADgAAAAAAAAAAAAAAAAAuAgAAZHJzL2Uyb0RvYy54bWxQSwECLQAU&#10;AAYACAAAACEAXfQJ4dgAAAACAQAADwAAAAAAAAAAAAAAAABBBAAAZHJzL2Rvd25yZXYueG1sUEsF&#10;BgAAAAAEAAQA8wAAAEYFAAAAAA==&#10;" strokecolor="#242852 [3215]" strokeweight="3pt">
                      <w10:anchorlock/>
                    </v:line>
                  </w:pict>
                </mc:Fallback>
              </mc:AlternateContent>
            </w:r>
          </w:p>
          <w:p w14:paraId="2DFCCBC7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56226882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5A22EC2B" w14:textId="77E19D83" w:rsidR="00D077E9" w:rsidRPr="00D86945" w:rsidRDefault="00C2682D" w:rsidP="00C2682D">
            <w:pPr>
              <w:pStyle w:val="Titolo2"/>
              <w:rPr>
                <w:noProof/>
                <w:sz w:val="10"/>
                <w:szCs w:val="10"/>
              </w:rPr>
            </w:pPr>
            <w:r>
              <w:t>Matteo Luceri</w:t>
            </w:r>
            <w:r w:rsidRPr="00D86945">
              <w:rPr>
                <w:noProof/>
                <w:sz w:val="10"/>
                <w:szCs w:val="10"/>
              </w:rPr>
              <w:t xml:space="preserve"> </w:t>
            </w:r>
          </w:p>
        </w:tc>
      </w:tr>
    </w:tbl>
    <w:p w14:paraId="70BEC1F7" w14:textId="7E42A5C4" w:rsidR="00D077E9" w:rsidRDefault="00AB02A7">
      <w:pPr>
        <w:spacing w:after="200"/>
        <w:rPr>
          <w:noProof/>
        </w:rPr>
      </w:pP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8A111A5" wp14:editId="5DDE452A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9A326" id="Rettangolo 2" o:spid="_x0000_s1026" alt="rettangolo colorat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" fillcolor="#297fd5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br w:type="page"/>
      </w:r>
    </w:p>
    <w:p w14:paraId="241F77D0" w14:textId="49D6DB37" w:rsidR="000A30C2" w:rsidRDefault="000A30C2">
      <w:pPr>
        <w:pStyle w:val="Sommario3"/>
        <w:ind w:left="446"/>
      </w:pPr>
    </w:p>
    <w:p w14:paraId="64D39B13" w14:textId="77777777" w:rsidR="000A30C2" w:rsidRDefault="000A30C2" w:rsidP="00D077E9">
      <w:pPr>
        <w:pStyle w:val="Titolo1"/>
        <w:rPr>
          <w:noProof/>
          <w:lang w:bidi="it-IT"/>
        </w:rPr>
      </w:pPr>
    </w:p>
    <w:p w14:paraId="4F130538" w14:textId="77777777" w:rsidR="000A30C2" w:rsidRDefault="000A30C2" w:rsidP="00D077E9">
      <w:pPr>
        <w:pStyle w:val="Titolo1"/>
        <w:rPr>
          <w:noProof/>
          <w:lang w:bidi="it-IT"/>
        </w:rPr>
      </w:pPr>
    </w:p>
    <w:p w14:paraId="780368B0" w14:textId="2BC37162" w:rsidR="000A30C2" w:rsidRDefault="000A30C2" w:rsidP="00D077E9">
      <w:pPr>
        <w:pStyle w:val="Titolo1"/>
        <w:rPr>
          <w:noProof/>
          <w:lang w:bidi="it-IT"/>
        </w:rPr>
      </w:pPr>
    </w:p>
    <w:p w14:paraId="03E179BF" w14:textId="7C085040" w:rsidR="000A30C2" w:rsidRDefault="000A30C2" w:rsidP="000A30C2">
      <w:pPr>
        <w:rPr>
          <w:lang w:bidi="it-IT"/>
        </w:rPr>
      </w:pPr>
    </w:p>
    <w:p w14:paraId="65FBAC78" w14:textId="0314764D" w:rsidR="000A30C2" w:rsidRDefault="000A30C2" w:rsidP="000A30C2">
      <w:pPr>
        <w:rPr>
          <w:lang w:bidi="it-IT"/>
        </w:rPr>
      </w:pPr>
    </w:p>
    <w:p w14:paraId="430B215E" w14:textId="1D0BF23D" w:rsidR="000A30C2" w:rsidRDefault="000A30C2" w:rsidP="000A30C2">
      <w:pPr>
        <w:rPr>
          <w:lang w:bidi="it-IT"/>
        </w:rPr>
      </w:pPr>
    </w:p>
    <w:p w14:paraId="6E58C588" w14:textId="5E9ED529" w:rsidR="000A30C2" w:rsidRDefault="000A30C2" w:rsidP="000A30C2">
      <w:pPr>
        <w:rPr>
          <w:lang w:bidi="it-IT"/>
        </w:rPr>
      </w:pPr>
    </w:p>
    <w:p w14:paraId="0E646F52" w14:textId="3E0F6612" w:rsidR="000A30C2" w:rsidRDefault="000A30C2" w:rsidP="000A30C2">
      <w:pPr>
        <w:rPr>
          <w:lang w:bidi="it-IT"/>
        </w:rPr>
      </w:pPr>
    </w:p>
    <w:p w14:paraId="6FCB8CBD" w14:textId="6EE32472" w:rsidR="000A30C2" w:rsidRDefault="000A30C2" w:rsidP="000A30C2">
      <w:pPr>
        <w:rPr>
          <w:lang w:bidi="it-IT"/>
        </w:rPr>
      </w:pPr>
    </w:p>
    <w:p w14:paraId="1AFA17F0" w14:textId="077502AB" w:rsidR="000A30C2" w:rsidRDefault="000A30C2" w:rsidP="000A30C2">
      <w:pPr>
        <w:rPr>
          <w:lang w:bidi="it-IT"/>
        </w:rPr>
      </w:pPr>
    </w:p>
    <w:p w14:paraId="2EF4219B" w14:textId="66B9F5B9" w:rsidR="000A30C2" w:rsidRDefault="000A30C2" w:rsidP="000A30C2">
      <w:pPr>
        <w:rPr>
          <w:lang w:bidi="it-IT"/>
        </w:rPr>
      </w:pPr>
    </w:p>
    <w:p w14:paraId="07149FD0" w14:textId="3D43ADBA" w:rsidR="000A30C2" w:rsidRDefault="000A30C2" w:rsidP="000A30C2">
      <w:pPr>
        <w:rPr>
          <w:lang w:bidi="it-IT"/>
        </w:rPr>
      </w:pPr>
    </w:p>
    <w:p w14:paraId="686C9721" w14:textId="28EEAFAC" w:rsidR="000A30C2" w:rsidRDefault="000A30C2" w:rsidP="000A30C2">
      <w:pPr>
        <w:rPr>
          <w:lang w:bidi="it-IT"/>
        </w:rPr>
      </w:pPr>
    </w:p>
    <w:p w14:paraId="67D6156D" w14:textId="1B00DC6E" w:rsidR="000A30C2" w:rsidRDefault="000A30C2" w:rsidP="000A30C2">
      <w:pPr>
        <w:rPr>
          <w:lang w:bidi="it-IT"/>
        </w:rPr>
      </w:pPr>
    </w:p>
    <w:p w14:paraId="0B1515AC" w14:textId="42ED1351" w:rsidR="000A30C2" w:rsidRDefault="000A30C2" w:rsidP="000A30C2">
      <w:pPr>
        <w:rPr>
          <w:lang w:bidi="it-IT"/>
        </w:rPr>
      </w:pPr>
    </w:p>
    <w:p w14:paraId="1C0AEE3C" w14:textId="6A62252C" w:rsidR="000A30C2" w:rsidRDefault="000A30C2" w:rsidP="000A30C2">
      <w:pPr>
        <w:rPr>
          <w:lang w:bidi="it-IT"/>
        </w:rPr>
      </w:pPr>
    </w:p>
    <w:p w14:paraId="5238FDB9" w14:textId="6F6A7BE5" w:rsidR="000A30C2" w:rsidRDefault="000A30C2" w:rsidP="000A30C2">
      <w:pPr>
        <w:rPr>
          <w:lang w:bidi="it-IT"/>
        </w:rPr>
      </w:pPr>
    </w:p>
    <w:p w14:paraId="631FEA4A" w14:textId="5A6BFA83" w:rsidR="000A30C2" w:rsidRDefault="000A30C2" w:rsidP="000A30C2">
      <w:pPr>
        <w:rPr>
          <w:lang w:bidi="it-IT"/>
        </w:rPr>
      </w:pPr>
    </w:p>
    <w:p w14:paraId="7B76676D" w14:textId="086AB9C3" w:rsidR="000A30C2" w:rsidRDefault="000A30C2" w:rsidP="000A30C2">
      <w:pPr>
        <w:rPr>
          <w:lang w:bidi="it-IT"/>
        </w:rPr>
      </w:pPr>
    </w:p>
    <w:p w14:paraId="01651661" w14:textId="1E1844FB" w:rsidR="000A30C2" w:rsidRDefault="000A30C2" w:rsidP="000A30C2">
      <w:pPr>
        <w:rPr>
          <w:lang w:bidi="it-IT"/>
        </w:rPr>
      </w:pPr>
    </w:p>
    <w:p w14:paraId="241B1E70" w14:textId="3F6B7815" w:rsidR="000A30C2" w:rsidRDefault="000A30C2" w:rsidP="000A30C2">
      <w:pPr>
        <w:rPr>
          <w:lang w:bidi="it-IT"/>
        </w:rPr>
      </w:pPr>
    </w:p>
    <w:p w14:paraId="18EA811B" w14:textId="77777777" w:rsidR="000A30C2" w:rsidRPr="000A30C2" w:rsidRDefault="000A30C2" w:rsidP="000A30C2">
      <w:pPr>
        <w:rPr>
          <w:lang w:bidi="it-IT"/>
        </w:rPr>
      </w:pPr>
    </w:p>
    <w:tbl>
      <w:tblPr>
        <w:tblW w:w="10034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4"/>
      </w:tblGrid>
      <w:tr w:rsidR="00D077E9" w14:paraId="794CB5A7" w14:textId="77777777" w:rsidTr="00193BF6">
        <w:trPr>
          <w:trHeight w:val="3546"/>
        </w:trPr>
        <w:tc>
          <w:tcPr>
            <w:tcW w:w="10034" w:type="dxa"/>
          </w:tcPr>
          <w:p w14:paraId="463A0F5B" w14:textId="77777777" w:rsidR="00C222FB" w:rsidRDefault="000A30C2" w:rsidP="00DF027C">
            <w:pPr>
              <w:pStyle w:val="Titolo2"/>
              <w:rPr>
                <w:noProof/>
                <w:lang w:bidi="it-IT"/>
              </w:rPr>
            </w:pPr>
            <w:r>
              <w:rPr>
                <w:noProof/>
                <w:lang w:bidi="it-IT"/>
              </w:rPr>
              <w:lastRenderedPageBreak/>
              <w:t>Traccia 1</w:t>
            </w:r>
          </w:p>
          <w:p w14:paraId="4249BFFC" w14:textId="0CAC3A02" w:rsidR="00D077E9" w:rsidRDefault="003177BE" w:rsidP="00DF027C">
            <w:pPr>
              <w:pStyle w:val="Titolo2"/>
              <w:rPr>
                <w:noProof/>
              </w:rPr>
            </w:pPr>
            <w:sdt>
              <w:sdtPr>
                <w:rPr>
                  <w:noProof/>
                </w:rPr>
                <w:id w:val="1660650702"/>
                <w:placeholder>
                  <w:docPart w:val="2369608E95CF40788D63518E39FD9552"/>
                </w:placeholder>
                <w15:appearance w15:val="hidden"/>
              </w:sdtPr>
              <w:sdtEndPr/>
              <w:sdtContent>
                <w:r w:rsidR="00726566">
                  <w:rPr>
                    <w:noProof/>
                  </w:rPr>
                  <w:t>Introduzione</w:t>
                </w:r>
              </w:sdtContent>
            </w:sdt>
          </w:p>
          <w:p w14:paraId="22570136" w14:textId="77777777" w:rsidR="00DF027C" w:rsidRDefault="00DF027C" w:rsidP="00DF027C">
            <w:pPr>
              <w:rPr>
                <w:noProof/>
              </w:rPr>
            </w:pPr>
          </w:p>
          <w:p w14:paraId="551DEC5C" w14:textId="44072053" w:rsidR="000A30C2" w:rsidRDefault="000A30C2" w:rsidP="00726566">
            <w:pPr>
              <w:rPr>
                <w:noProof/>
              </w:rPr>
            </w:pPr>
            <w:r>
              <w:rPr>
                <w:noProof/>
              </w:rPr>
              <w:t xml:space="preserve">La traccia richiede la verifica di alcuni valori ricavati da una ricerca </w:t>
            </w:r>
            <w:r w:rsidR="00726566">
              <w:rPr>
                <w:noProof/>
              </w:rPr>
              <w:t>che studia</w:t>
            </w:r>
            <w:r>
              <w:rPr>
                <w:noProof/>
              </w:rPr>
              <w:t xml:space="preserve"> l’efficacia dell’uso del touch screen. </w:t>
            </w:r>
            <w:r w:rsidR="00514774">
              <w:rPr>
                <w:noProof/>
              </w:rPr>
              <w:br/>
            </w:r>
            <w:r>
              <w:rPr>
                <w:noProof/>
              </w:rPr>
              <w:t>Il campione di riferimento sarà così formato da 15 persone, con capacità fra loro omogenee.</w:t>
            </w:r>
          </w:p>
          <w:p w14:paraId="5D2B477A" w14:textId="0D3D4BFA" w:rsidR="000A30C2" w:rsidRDefault="000A30C2" w:rsidP="00726566">
            <w:pPr>
              <w:rPr>
                <w:noProof/>
              </w:rPr>
            </w:pPr>
            <w:r>
              <w:rPr>
                <w:noProof/>
              </w:rPr>
              <w:t xml:space="preserve">I dati raccolti, rappresentanti le velocità d’uso, saranno quindi composti da una prima e da una seconda </w:t>
            </w:r>
            <w:r>
              <w:rPr>
                <w:noProof/>
              </w:rPr>
              <w:t>rilevazione</w:t>
            </w:r>
            <w:r>
              <w:rPr>
                <w:noProof/>
              </w:rPr>
              <w:t>, sempre di 15 valori.</w:t>
            </w:r>
          </w:p>
          <w:p w14:paraId="7C0931FC" w14:textId="1053C6A6" w:rsidR="000A30C2" w:rsidRPr="00DF027C" w:rsidRDefault="000A30C2" w:rsidP="00726566">
            <w:pPr>
              <w:rPr>
                <w:noProof/>
              </w:rPr>
            </w:pPr>
            <w:r>
              <w:rPr>
                <w:noProof/>
              </w:rPr>
              <w:t>E’ richiesta la verifica</w:t>
            </w:r>
            <w:r w:rsidR="00514774">
              <w:rPr>
                <w:noProof/>
              </w:rPr>
              <w:t xml:space="preserve"> e il riscontro,</w:t>
            </w:r>
            <w:r>
              <w:rPr>
                <w:noProof/>
              </w:rPr>
              <w:t xml:space="preserve"> con un test di livello α = </w:t>
            </w:r>
            <w:r w:rsidR="00726566">
              <w:rPr>
                <w:noProof/>
              </w:rPr>
              <w:t xml:space="preserve">0.05, </w:t>
            </w:r>
            <w:r w:rsidR="00514774">
              <w:rPr>
                <w:noProof/>
              </w:rPr>
              <w:t xml:space="preserve"> di</w:t>
            </w:r>
            <w:r w:rsidR="00726566">
              <w:rPr>
                <w:noProof/>
              </w:rPr>
              <w:t xml:space="preserve"> un cambiamento di velocità media di utilizzo dei dispositivi fra le due rilevazioni. </w:t>
            </w:r>
          </w:p>
          <w:p w14:paraId="7D507E66" w14:textId="77777777" w:rsidR="00DF027C" w:rsidRDefault="00DF027C" w:rsidP="00DF027C">
            <w:pPr>
              <w:rPr>
                <w:noProof/>
              </w:rPr>
            </w:pPr>
          </w:p>
          <w:p w14:paraId="21CBCD1D" w14:textId="77777777" w:rsidR="00DF027C" w:rsidRDefault="00726566" w:rsidP="00726566">
            <w:pPr>
              <w:pStyle w:val="Titolo2"/>
              <w:rPr>
                <w:noProof/>
              </w:rPr>
            </w:pPr>
            <w:r>
              <w:rPr>
                <w:noProof/>
              </w:rPr>
              <w:t>Svolgimento</w:t>
            </w:r>
          </w:p>
          <w:p w14:paraId="6AE7CFCF" w14:textId="77777777" w:rsidR="00726566" w:rsidRDefault="00726566" w:rsidP="00726566"/>
          <w:p w14:paraId="34A98472" w14:textId="77777777" w:rsidR="00D1155E" w:rsidRDefault="00726566" w:rsidP="00726566">
            <w:r>
              <w:t xml:space="preserve">Avremo quindi due campioni, </w:t>
            </w:r>
            <w:r w:rsidRPr="00726566">
              <w:rPr>
                <w:b/>
                <w:bCs/>
              </w:rPr>
              <w:t>X</w:t>
            </w:r>
            <w:r>
              <w:t xml:space="preserve"> e </w:t>
            </w:r>
            <w:r w:rsidRPr="00726566">
              <w:rPr>
                <w:b/>
                <w:bCs/>
              </w:rPr>
              <w:t>Y</w:t>
            </w:r>
            <w:r>
              <w:t xml:space="preserve">, rappresentanti le due rilevazioni di </w:t>
            </w:r>
            <w:r w:rsidRPr="00D1155E">
              <w:rPr>
                <w:b/>
                <w:bCs/>
              </w:rPr>
              <w:t>15</w:t>
            </w:r>
            <w:r>
              <w:t xml:space="preserve"> valori ciascuno.</w:t>
            </w:r>
          </w:p>
          <w:p w14:paraId="26BDDEDB" w14:textId="77777777" w:rsidR="00D1155E" w:rsidRDefault="00D1155E" w:rsidP="00726566">
            <w:r>
              <w:rPr>
                <w:noProof/>
              </w:rPr>
              <w:drawing>
                <wp:inline distT="0" distB="0" distL="0" distR="0" wp14:anchorId="1A1C76D2" wp14:editId="77A14EF9">
                  <wp:extent cx="6371590" cy="534035"/>
                  <wp:effectExtent l="0" t="0" r="0" b="0"/>
                  <wp:docPr id="4" name="Immagine 4" descr="Immagine che contiene screenshot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nnotazione 2020-02-24 16441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2217" cy="570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26566">
              <w:br/>
            </w:r>
          </w:p>
          <w:p w14:paraId="39D94B5E" w14:textId="025F8D56" w:rsidR="00726566" w:rsidRDefault="00726566" w:rsidP="00726566">
            <w:r>
              <w:t xml:space="preserve">Da una prima analisi è evidente la correlazione fra i due campioni, che </w:t>
            </w:r>
            <w:r w:rsidRPr="00726566">
              <w:rPr>
                <w:b/>
                <w:bCs/>
              </w:rPr>
              <w:t>non</w:t>
            </w:r>
            <w:r>
              <w:t xml:space="preserve"> risulteranno quindi indipendenti.</w:t>
            </w:r>
            <w:r>
              <w:br/>
              <w:t>Si decide di effettuare un test di confronto delle medie.</w:t>
            </w:r>
          </w:p>
          <w:p w14:paraId="0564D48D" w14:textId="4EC12FBE" w:rsidR="00726566" w:rsidRDefault="00D1155E" w:rsidP="00726566"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1BE83B92" wp14:editId="2589FD0F">
                  <wp:simplePos x="0" y="0"/>
                  <wp:positionH relativeFrom="column">
                    <wp:posOffset>784250</wp:posOffset>
                  </wp:positionH>
                  <wp:positionV relativeFrom="paragraph">
                    <wp:posOffset>280060</wp:posOffset>
                  </wp:positionV>
                  <wp:extent cx="2231136" cy="600378"/>
                  <wp:effectExtent l="0" t="0" r="0" b="9525"/>
                  <wp:wrapTight wrapText="bothSides">
                    <wp:wrapPolygon edited="0">
                      <wp:start x="0" y="0"/>
                      <wp:lineTo x="0" y="21257"/>
                      <wp:lineTo x="21397" y="21257"/>
                      <wp:lineTo x="21397" y="0"/>
                      <wp:lineTo x="0" y="0"/>
                    </wp:wrapPolygon>
                  </wp:wrapTight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nnotazione 2020-02-24 164415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1136" cy="600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027F6">
              <w:t>Si effettua</w:t>
            </w:r>
            <w:r w:rsidR="00726566">
              <w:t xml:space="preserve"> un’analisi del campione </w:t>
            </w:r>
            <w:r w:rsidR="00726566" w:rsidRPr="00726566">
              <w:rPr>
                <w:b/>
                <w:bCs/>
              </w:rPr>
              <w:t>X</w:t>
            </w:r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</w:r>
            <w:r w:rsidR="00D027F6">
              <w:t>Si ottiene</w:t>
            </w:r>
            <w:r>
              <w:t>:</w:t>
            </w:r>
          </w:p>
          <w:p w14:paraId="790F2142" w14:textId="5008CBFE" w:rsidR="00D1155E" w:rsidRPr="00D1155E" w:rsidRDefault="00D1155E" w:rsidP="00726566"/>
          <w:p w14:paraId="3E81627D" w14:textId="77777777" w:rsidR="00726566" w:rsidRDefault="00726566" w:rsidP="00726566"/>
          <w:p w14:paraId="2AC182FF" w14:textId="6DD5CB00" w:rsidR="00D1155E" w:rsidRDefault="00D1155E" w:rsidP="00726566">
            <w:r>
              <w:t xml:space="preserve">Come possiamo notare dai primi dati, la </w:t>
            </w:r>
            <w:r w:rsidRPr="00D1155E">
              <w:rPr>
                <w:b/>
                <w:bCs/>
              </w:rPr>
              <w:t>varianza</w:t>
            </w:r>
            <w:r>
              <w:t xml:space="preserve"> di X è grande</w:t>
            </w:r>
            <w:r w:rsidR="00D027F6">
              <w:t>, quindi i valori di discosteranno notevolmente dalla media.</w:t>
            </w:r>
          </w:p>
          <w:p w14:paraId="64125B0F" w14:textId="63B246BC" w:rsidR="00D1155E" w:rsidRDefault="00D1155E" w:rsidP="00726566"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2CE40FB6" wp14:editId="2D39EBA1">
                  <wp:simplePos x="0" y="0"/>
                  <wp:positionH relativeFrom="column">
                    <wp:posOffset>1025678</wp:posOffset>
                  </wp:positionH>
                  <wp:positionV relativeFrom="paragraph">
                    <wp:posOffset>192024</wp:posOffset>
                  </wp:positionV>
                  <wp:extent cx="3510915" cy="2262505"/>
                  <wp:effectExtent l="0" t="0" r="0" b="4445"/>
                  <wp:wrapTight wrapText="bothSides">
                    <wp:wrapPolygon edited="0">
                      <wp:start x="0" y="0"/>
                      <wp:lineTo x="0" y="21461"/>
                      <wp:lineTo x="21448" y="21461"/>
                      <wp:lineTo x="21448" y="0"/>
                      <wp:lineTo x="0" y="0"/>
                    </wp:wrapPolygon>
                  </wp:wrapTight>
                  <wp:docPr id="10" name="Immagine 10" descr="Immagine che contiene screenshot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nnotazione1 2020-02-24 164415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0915" cy="2262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Il </w:t>
            </w:r>
            <w:r>
              <w:rPr>
                <w:b/>
                <w:bCs/>
              </w:rPr>
              <w:t>boxplot</w:t>
            </w:r>
            <w:r>
              <w:t xml:space="preserve"> di X risulterà il seguente:</w:t>
            </w:r>
          </w:p>
          <w:p w14:paraId="0C805581" w14:textId="77777777" w:rsidR="00D1155E" w:rsidRDefault="00D1155E" w:rsidP="00726566"/>
          <w:p w14:paraId="327EB41F" w14:textId="77777777" w:rsidR="00D1155E" w:rsidRDefault="00D1155E" w:rsidP="00726566"/>
          <w:p w14:paraId="0504355D" w14:textId="77777777" w:rsidR="00D1155E" w:rsidRDefault="00D1155E" w:rsidP="00726566"/>
          <w:p w14:paraId="7E6A6FC0" w14:textId="77777777" w:rsidR="00D1155E" w:rsidRDefault="00D1155E" w:rsidP="00726566"/>
          <w:p w14:paraId="51D2A963" w14:textId="77777777" w:rsidR="00D1155E" w:rsidRDefault="00D1155E" w:rsidP="00726566"/>
          <w:p w14:paraId="70006ABC" w14:textId="77777777" w:rsidR="00D1155E" w:rsidRDefault="00D1155E" w:rsidP="00726566"/>
          <w:p w14:paraId="661EC51D" w14:textId="77777777" w:rsidR="00D1155E" w:rsidRDefault="00D1155E" w:rsidP="00726566"/>
          <w:p w14:paraId="6405EA7E" w14:textId="77777777" w:rsidR="00D1155E" w:rsidRDefault="00D1155E" w:rsidP="00726566"/>
          <w:p w14:paraId="41115876" w14:textId="77777777" w:rsidR="00513343" w:rsidRDefault="00514774" w:rsidP="00726566">
            <w:r>
              <w:t>Da una prima analisi del grafico è evidente la presenza di</w:t>
            </w:r>
            <w:r w:rsidR="00D1155E">
              <w:t xml:space="preserve"> un valore </w:t>
            </w:r>
            <w:r w:rsidR="00D1155E">
              <w:rPr>
                <w:i/>
                <w:iCs/>
              </w:rPr>
              <w:t>outlier</w:t>
            </w:r>
            <w:bookmarkStart w:id="0" w:name="_GoBack"/>
            <w:bookmarkEnd w:id="0"/>
            <w:r>
              <w:rPr>
                <w:i/>
                <w:iCs/>
              </w:rPr>
              <w:t xml:space="preserve">, </w:t>
            </w:r>
            <w:r>
              <w:t xml:space="preserve">causato da un possibile errore di misurazione. </w:t>
            </w:r>
          </w:p>
          <w:p w14:paraId="0B4A42D1" w14:textId="77777777" w:rsidR="00513343" w:rsidRDefault="00513343" w:rsidP="00726566"/>
          <w:p w14:paraId="70028E0C" w14:textId="405110B6" w:rsidR="00513343" w:rsidRDefault="00513343" w:rsidP="00726566">
            <w:r>
              <w:lastRenderedPageBreak/>
              <w:t>Verrà quindi rimosso il valore ou</w:t>
            </w:r>
            <w:r w:rsidR="008642BB">
              <w:t>t</w:t>
            </w:r>
            <w:r>
              <w:t>lier in X e il corrispettivo in Y, e riproposti i nuovi dati e il nuovo boxplot per la variabile X:</w:t>
            </w:r>
          </w:p>
          <w:p w14:paraId="202DDEA1" w14:textId="42325297" w:rsidR="00513343" w:rsidRDefault="00513343" w:rsidP="00726566"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286E1164" wp14:editId="44B4B93C">
                  <wp:simplePos x="0" y="0"/>
                  <wp:positionH relativeFrom="column">
                    <wp:posOffset>1979737</wp:posOffset>
                  </wp:positionH>
                  <wp:positionV relativeFrom="paragraph">
                    <wp:posOffset>40419</wp:posOffset>
                  </wp:positionV>
                  <wp:extent cx="2027555" cy="605155"/>
                  <wp:effectExtent l="0" t="0" r="0" b="4445"/>
                  <wp:wrapTight wrapText="bothSides">
                    <wp:wrapPolygon edited="0">
                      <wp:start x="0" y="0"/>
                      <wp:lineTo x="0" y="21079"/>
                      <wp:lineTo x="21309" y="21079"/>
                      <wp:lineTo x="21309" y="0"/>
                      <wp:lineTo x="0" y="0"/>
                    </wp:wrapPolygon>
                  </wp:wrapTight>
                  <wp:docPr id="29" name="Immagin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NONCELAFACCIOPIU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7555" cy="6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C1EE1FE" w14:textId="43D2D6C5" w:rsidR="00513343" w:rsidRDefault="00513343" w:rsidP="00726566"/>
          <w:p w14:paraId="0A86159E" w14:textId="11479117" w:rsidR="00513343" w:rsidRDefault="00513343" w:rsidP="00726566"/>
          <w:p w14:paraId="21E6F7DF" w14:textId="0195D2AF" w:rsidR="00513343" w:rsidRDefault="00513343" w:rsidP="00726566">
            <w:r>
              <w:rPr>
                <w:noProof/>
              </w:rPr>
              <w:drawing>
                <wp:anchor distT="0" distB="0" distL="114300" distR="114300" simplePos="0" relativeHeight="251682816" behindDoc="1" locked="0" layoutInCell="1" allowOverlap="1" wp14:anchorId="5BF79510" wp14:editId="6E7A7FFB">
                  <wp:simplePos x="0" y="0"/>
                  <wp:positionH relativeFrom="column">
                    <wp:posOffset>803082</wp:posOffset>
                  </wp:positionH>
                  <wp:positionV relativeFrom="paragraph">
                    <wp:posOffset>23219</wp:posOffset>
                  </wp:positionV>
                  <wp:extent cx="4174435" cy="2436184"/>
                  <wp:effectExtent l="0" t="0" r="0" b="2540"/>
                  <wp:wrapTight wrapText="bothSides">
                    <wp:wrapPolygon edited="0">
                      <wp:start x="0" y="0"/>
                      <wp:lineTo x="0" y="21454"/>
                      <wp:lineTo x="21492" y="21454"/>
                      <wp:lineTo x="21492" y="0"/>
                      <wp:lineTo x="0" y="0"/>
                    </wp:wrapPolygon>
                  </wp:wrapTight>
                  <wp:docPr id="30" name="Immagine 30" descr="Immagine che contiene screenshot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OXPLOTNUOVOX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4435" cy="2436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EFEC278" w14:textId="77777777" w:rsidR="00513343" w:rsidRDefault="00513343" w:rsidP="00726566"/>
          <w:p w14:paraId="53F8326F" w14:textId="77777777" w:rsidR="00513343" w:rsidRDefault="00513343" w:rsidP="00726566"/>
          <w:p w14:paraId="6B0BB255" w14:textId="77777777" w:rsidR="00513343" w:rsidRDefault="00513343" w:rsidP="00726566"/>
          <w:p w14:paraId="404FF68D" w14:textId="77777777" w:rsidR="00513343" w:rsidRDefault="00513343" w:rsidP="00726566"/>
          <w:p w14:paraId="12A53146" w14:textId="77777777" w:rsidR="00513343" w:rsidRDefault="00513343" w:rsidP="00726566"/>
          <w:p w14:paraId="0B65E16A" w14:textId="77777777" w:rsidR="00513343" w:rsidRDefault="00513343" w:rsidP="00726566"/>
          <w:p w14:paraId="3BF87D48" w14:textId="77777777" w:rsidR="00513343" w:rsidRDefault="00513343" w:rsidP="00726566"/>
          <w:p w14:paraId="3EC96D90" w14:textId="77777777" w:rsidR="00513343" w:rsidRDefault="00513343" w:rsidP="00726566"/>
          <w:p w14:paraId="6900C3E5" w14:textId="77777777" w:rsidR="00513343" w:rsidRDefault="00513343" w:rsidP="00726566"/>
          <w:p w14:paraId="63A1BA86" w14:textId="17408C6B" w:rsidR="00D1155E" w:rsidRDefault="001E1723" w:rsidP="00726566">
            <w:r>
              <w:t xml:space="preserve">La </w:t>
            </w:r>
            <w:r w:rsidRPr="001E1723">
              <w:t>varianza</w:t>
            </w:r>
            <w:r>
              <w:t xml:space="preserve"> di X si è dimezzata rimuovendo il valore outlier, ma rimane comunque un valore moderatamente grande. </w:t>
            </w:r>
            <w:r w:rsidR="00514774" w:rsidRPr="001E1723">
              <w:t>Analizzando</w:t>
            </w:r>
            <w:r w:rsidR="00514774">
              <w:t xml:space="preserve"> la simmetria, in particolare il valore della </w:t>
            </w:r>
            <w:r w:rsidR="00514774" w:rsidRPr="00D027F6">
              <w:rPr>
                <w:b/>
                <w:bCs/>
              </w:rPr>
              <w:t>mediana</w:t>
            </w:r>
            <w:r w:rsidR="00514774">
              <w:t xml:space="preserve">, si può affermare che il campione X presenta una distribuzione </w:t>
            </w:r>
            <w:r w:rsidR="00514774" w:rsidRPr="00D027F6">
              <w:rPr>
                <w:b/>
                <w:bCs/>
              </w:rPr>
              <w:t>leggermente</w:t>
            </w:r>
            <w:r w:rsidR="00514774">
              <w:t xml:space="preserve"> </w:t>
            </w:r>
            <w:r w:rsidR="00514774" w:rsidRPr="00D027F6">
              <w:rPr>
                <w:b/>
                <w:bCs/>
              </w:rPr>
              <w:t>asimmetrica</w:t>
            </w:r>
            <w:r w:rsidR="00514774">
              <w:t xml:space="preserve"> a sinistra, in quanto il primo qua</w:t>
            </w:r>
            <w:r>
              <w:t>r</w:t>
            </w:r>
            <w:r w:rsidR="00514774">
              <w:t xml:space="preserve">tile è più distante rispetto al terzo. </w:t>
            </w:r>
          </w:p>
          <w:p w14:paraId="41842B4C" w14:textId="77777777" w:rsidR="00514774" w:rsidRDefault="00514774" w:rsidP="00726566"/>
          <w:p w14:paraId="5707E32D" w14:textId="02424208" w:rsidR="00514774" w:rsidRDefault="001E1723" w:rsidP="00726566"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1BFCC1D1" wp14:editId="3A982972">
                  <wp:simplePos x="0" y="0"/>
                  <wp:positionH relativeFrom="column">
                    <wp:posOffset>1089660</wp:posOffset>
                  </wp:positionH>
                  <wp:positionV relativeFrom="paragraph">
                    <wp:posOffset>255270</wp:posOffset>
                  </wp:positionV>
                  <wp:extent cx="3800475" cy="2116455"/>
                  <wp:effectExtent l="0" t="0" r="9525" b="0"/>
                  <wp:wrapTight wrapText="bothSides">
                    <wp:wrapPolygon edited="0">
                      <wp:start x="0" y="0"/>
                      <wp:lineTo x="0" y="21386"/>
                      <wp:lineTo x="21546" y="21386"/>
                      <wp:lineTo x="21546" y="0"/>
                      <wp:lineTo x="0" y="0"/>
                    </wp:wrapPolygon>
                  </wp:wrapTight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Annotazione22020-02-24 164415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211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14774">
              <w:t xml:space="preserve">Si presenta adesso </w:t>
            </w:r>
            <w:r w:rsidR="00514774" w:rsidRPr="00514774">
              <w:rPr>
                <w:b/>
                <w:bCs/>
              </w:rPr>
              <w:t>l’istogramma</w:t>
            </w:r>
            <w:r w:rsidR="00514774">
              <w:t xml:space="preserve"> della variabile X:</w:t>
            </w:r>
          </w:p>
          <w:p w14:paraId="140E07C4" w14:textId="629B7E1E" w:rsidR="00514774" w:rsidRPr="00514774" w:rsidRDefault="00514774" w:rsidP="00726566"/>
        </w:tc>
      </w:tr>
      <w:tr w:rsidR="00DF027C" w14:paraId="063C2DA8" w14:textId="77777777" w:rsidTr="00193BF6">
        <w:trPr>
          <w:trHeight w:val="1899"/>
        </w:trPr>
        <w:tc>
          <w:tcPr>
            <w:tcW w:w="10034" w:type="dxa"/>
            <w:shd w:val="clear" w:color="auto" w:fill="auto"/>
            <w:vAlign w:val="center"/>
          </w:tcPr>
          <w:p w14:paraId="2A90CB52" w14:textId="15B7CC76" w:rsidR="00DF027C" w:rsidRDefault="00514774" w:rsidP="00726566">
            <w:pPr>
              <w:pStyle w:val="Testoenfasi"/>
              <w:rPr>
                <w:noProof/>
              </w:rPr>
            </w:pPr>
            <w:r>
              <w:rPr>
                <w:noProof/>
              </w:rPr>
              <w:t xml:space="preserve">Osservando l’istogramma della variabile X, e la </w:t>
            </w:r>
            <w:r w:rsidRPr="00514774">
              <w:rPr>
                <w:b/>
                <w:bCs/>
                <w:noProof/>
              </w:rPr>
              <w:t>curva di densità</w:t>
            </w:r>
            <w:r>
              <w:rPr>
                <w:noProof/>
              </w:rPr>
              <w:t xml:space="preserve"> tracciata su di esso, è possibile notare il car</w:t>
            </w:r>
            <w:r w:rsidR="001E1723">
              <w:rPr>
                <w:noProof/>
              </w:rPr>
              <w:t>at</w:t>
            </w:r>
            <w:r>
              <w:rPr>
                <w:noProof/>
              </w:rPr>
              <w:t>t</w:t>
            </w:r>
            <w:r w:rsidR="001E1723">
              <w:rPr>
                <w:noProof/>
              </w:rPr>
              <w:t>e</w:t>
            </w:r>
            <w:r>
              <w:rPr>
                <w:noProof/>
              </w:rPr>
              <w:t xml:space="preserve">re </w:t>
            </w:r>
            <w:r w:rsidR="00D027F6" w:rsidRPr="00221630">
              <w:rPr>
                <w:b/>
                <w:bCs/>
                <w:noProof/>
              </w:rPr>
              <w:t>uni</w:t>
            </w:r>
            <w:r w:rsidRPr="00221630">
              <w:rPr>
                <w:b/>
                <w:bCs/>
                <w:noProof/>
              </w:rPr>
              <w:t>modale</w:t>
            </w:r>
            <w:r w:rsidR="00D027F6">
              <w:rPr>
                <w:noProof/>
              </w:rPr>
              <w:t xml:space="preserve"> della densità</w:t>
            </w:r>
            <w:r w:rsidR="001E1723">
              <w:rPr>
                <w:noProof/>
              </w:rPr>
              <w:t>, oltre alla presenza di un solo massimo.</w:t>
            </w:r>
          </w:p>
          <w:p w14:paraId="34A9AEFD" w14:textId="1943C6FE" w:rsidR="00221630" w:rsidRDefault="00221630" w:rsidP="00726566">
            <w:pPr>
              <w:pStyle w:val="Testoenfasi"/>
              <w:rPr>
                <w:noProof/>
              </w:rPr>
            </w:pPr>
          </w:p>
          <w:p w14:paraId="79D90F4C" w14:textId="3D3244B0" w:rsidR="00221630" w:rsidRDefault="00221630" w:rsidP="00726566">
            <w:pPr>
              <w:pStyle w:val="Testoenfasi"/>
              <w:rPr>
                <w:noProof/>
              </w:rPr>
            </w:pPr>
          </w:p>
          <w:p w14:paraId="4C81F964" w14:textId="30862448" w:rsidR="001E1723" w:rsidRDefault="001E1723" w:rsidP="00726566">
            <w:pPr>
              <w:pStyle w:val="Testoenfasi"/>
              <w:rPr>
                <w:noProof/>
              </w:rPr>
            </w:pPr>
          </w:p>
          <w:p w14:paraId="09520305" w14:textId="20A93272" w:rsidR="001E1723" w:rsidRDefault="001E1723" w:rsidP="00726566">
            <w:pPr>
              <w:pStyle w:val="Testoenfasi"/>
              <w:rPr>
                <w:noProof/>
              </w:rPr>
            </w:pPr>
          </w:p>
          <w:p w14:paraId="06FA8A22" w14:textId="4C5E4FD3" w:rsidR="00D027F6" w:rsidRDefault="001E1723" w:rsidP="00726566">
            <w:pPr>
              <w:pStyle w:val="Testoenfasi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7456" behindDoc="1" locked="0" layoutInCell="1" allowOverlap="1" wp14:anchorId="64943740" wp14:editId="37561EAB">
                  <wp:simplePos x="0" y="0"/>
                  <wp:positionH relativeFrom="column">
                    <wp:posOffset>1156970</wp:posOffset>
                  </wp:positionH>
                  <wp:positionV relativeFrom="paragraph">
                    <wp:posOffset>337185</wp:posOffset>
                  </wp:positionV>
                  <wp:extent cx="2280920" cy="667385"/>
                  <wp:effectExtent l="0" t="0" r="5080" b="0"/>
                  <wp:wrapTight wrapText="bothSides">
                    <wp:wrapPolygon edited="0">
                      <wp:start x="0" y="0"/>
                      <wp:lineTo x="0" y="20963"/>
                      <wp:lineTo x="21468" y="20963"/>
                      <wp:lineTo x="21468" y="0"/>
                      <wp:lineTo x="0" y="0"/>
                    </wp:wrapPolygon>
                  </wp:wrapTight>
                  <wp:docPr id="14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Annotazione22ss020-02-24 164415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920" cy="667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027F6">
              <w:t>Si effettua adesso</w:t>
            </w:r>
            <w:r w:rsidR="00D027F6">
              <w:t xml:space="preserve"> un’analisi del campione </w:t>
            </w:r>
            <w:r w:rsidR="00D027F6">
              <w:rPr>
                <w:b/>
                <w:bCs/>
              </w:rPr>
              <w:t>Y</w:t>
            </w:r>
            <w:r w:rsidR="00D027F6">
              <w:t>.</w:t>
            </w:r>
            <w:r w:rsidR="00D027F6">
              <w:rPr>
                <w:b/>
                <w:bCs/>
              </w:rPr>
              <w:br/>
            </w:r>
            <w:r w:rsidR="00D027F6">
              <w:t>Si ottiene</w:t>
            </w:r>
            <w:r w:rsidR="00D027F6">
              <w:t>:</w:t>
            </w:r>
          </w:p>
          <w:p w14:paraId="07D93A3C" w14:textId="339BB8A2" w:rsidR="001E1723" w:rsidRDefault="001E1723" w:rsidP="00726566">
            <w:pPr>
              <w:pStyle w:val="Testoenfasi"/>
            </w:pPr>
          </w:p>
          <w:p w14:paraId="7806F876" w14:textId="77777777" w:rsidR="001E1723" w:rsidRDefault="001E1723" w:rsidP="00726566">
            <w:pPr>
              <w:pStyle w:val="Testoenfasi"/>
              <w:rPr>
                <w:noProof/>
              </w:rPr>
            </w:pPr>
          </w:p>
          <w:p w14:paraId="702A6428" w14:textId="7FB5DA09" w:rsidR="00514774" w:rsidRDefault="00514774" w:rsidP="00726566">
            <w:pPr>
              <w:pStyle w:val="Testoenfasi"/>
              <w:rPr>
                <w:noProof/>
              </w:rPr>
            </w:pPr>
          </w:p>
          <w:p w14:paraId="3902C8F3" w14:textId="77777777" w:rsidR="00514774" w:rsidRDefault="00514774" w:rsidP="00726566">
            <w:pPr>
              <w:pStyle w:val="Testoenfasi"/>
              <w:rPr>
                <w:noProof/>
              </w:rPr>
            </w:pPr>
          </w:p>
          <w:p w14:paraId="215F312F" w14:textId="707CD097" w:rsidR="00D027F6" w:rsidRDefault="008642BB" w:rsidP="00D027F6">
            <w:r>
              <w:t>Come per</w:t>
            </w:r>
            <w:r w:rsidR="00D027F6">
              <w:t xml:space="preserve"> X</w:t>
            </w:r>
            <w:r w:rsidR="00D027F6">
              <w:t xml:space="preserve">, la </w:t>
            </w:r>
            <w:r w:rsidR="00D027F6" w:rsidRPr="00D1155E">
              <w:rPr>
                <w:b/>
                <w:bCs/>
              </w:rPr>
              <w:t>varianza</w:t>
            </w:r>
            <w:r w:rsidR="00D027F6">
              <w:t xml:space="preserve"> di </w:t>
            </w:r>
            <w:r w:rsidR="00D027F6">
              <w:t>Y</w:t>
            </w:r>
            <w:r w:rsidR="00D027F6">
              <w:t xml:space="preserve"> è grande, quindi i valori di discosteranno notevolmente dalla media.</w:t>
            </w:r>
          </w:p>
          <w:p w14:paraId="7674F2AB" w14:textId="2751E285" w:rsidR="00D027F6" w:rsidRDefault="00D027F6" w:rsidP="00D027F6">
            <w:r>
              <w:t xml:space="preserve">Il </w:t>
            </w:r>
            <w:r>
              <w:rPr>
                <w:b/>
                <w:bCs/>
              </w:rPr>
              <w:t>boxplot</w:t>
            </w:r>
            <w:r>
              <w:t xml:space="preserve"> di </w:t>
            </w:r>
            <w:r>
              <w:t>Y</w:t>
            </w:r>
            <w:r>
              <w:t xml:space="preserve"> risulterà il seguente:</w:t>
            </w:r>
          </w:p>
          <w:p w14:paraId="2A477D00" w14:textId="0B6BD39F" w:rsidR="00221630" w:rsidRDefault="001E1723" w:rsidP="00D027F6"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69F10A3F" wp14:editId="3CB3AD6E">
                  <wp:simplePos x="0" y="0"/>
                  <wp:positionH relativeFrom="column">
                    <wp:posOffset>1035050</wp:posOffset>
                  </wp:positionH>
                  <wp:positionV relativeFrom="paragraph">
                    <wp:posOffset>-635</wp:posOffset>
                  </wp:positionV>
                  <wp:extent cx="3723005" cy="2111375"/>
                  <wp:effectExtent l="0" t="0" r="0" b="3175"/>
                  <wp:wrapTight wrapText="bothSides">
                    <wp:wrapPolygon edited="0">
                      <wp:start x="0" y="0"/>
                      <wp:lineTo x="0" y="21438"/>
                      <wp:lineTo x="21442" y="21438"/>
                      <wp:lineTo x="21442" y="0"/>
                      <wp:lineTo x="0" y="0"/>
                    </wp:wrapPolygon>
                  </wp:wrapTight>
                  <wp:docPr id="16" name="Immagin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Annotazione22sssss020-02-24 164415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005" cy="211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10293AE" w14:textId="77777777" w:rsidR="00D027F6" w:rsidRDefault="00D027F6" w:rsidP="00D027F6"/>
          <w:p w14:paraId="2CF22543" w14:textId="77777777" w:rsidR="00514774" w:rsidRDefault="00514774" w:rsidP="00726566">
            <w:pPr>
              <w:pStyle w:val="Testoenfasi"/>
              <w:rPr>
                <w:noProof/>
              </w:rPr>
            </w:pPr>
          </w:p>
          <w:p w14:paraId="5B4408C1" w14:textId="77777777" w:rsidR="00221630" w:rsidRDefault="00221630" w:rsidP="00726566">
            <w:pPr>
              <w:pStyle w:val="Testoenfasi"/>
              <w:rPr>
                <w:noProof/>
              </w:rPr>
            </w:pPr>
          </w:p>
          <w:p w14:paraId="0B43C965" w14:textId="77777777" w:rsidR="00221630" w:rsidRDefault="00221630" w:rsidP="00726566">
            <w:pPr>
              <w:pStyle w:val="Testoenfasi"/>
              <w:rPr>
                <w:noProof/>
              </w:rPr>
            </w:pPr>
          </w:p>
          <w:p w14:paraId="73942FA1" w14:textId="77777777" w:rsidR="00221630" w:rsidRDefault="00221630" w:rsidP="00726566">
            <w:pPr>
              <w:pStyle w:val="Testoenfasi"/>
              <w:rPr>
                <w:noProof/>
              </w:rPr>
            </w:pPr>
          </w:p>
          <w:p w14:paraId="329511DC" w14:textId="77777777" w:rsidR="00221630" w:rsidRDefault="00221630" w:rsidP="00726566">
            <w:pPr>
              <w:pStyle w:val="Testoenfasi"/>
              <w:rPr>
                <w:noProof/>
              </w:rPr>
            </w:pPr>
          </w:p>
          <w:p w14:paraId="36E5E4A2" w14:textId="77777777" w:rsidR="00221630" w:rsidRDefault="00221630" w:rsidP="00726566">
            <w:pPr>
              <w:pStyle w:val="Testoenfasi"/>
              <w:rPr>
                <w:noProof/>
              </w:rPr>
            </w:pPr>
          </w:p>
          <w:p w14:paraId="4678B1C2" w14:textId="25CAEE56" w:rsidR="00221630" w:rsidRDefault="00221630" w:rsidP="00726566">
            <w:pPr>
              <w:pStyle w:val="Testoenfasi"/>
              <w:rPr>
                <w:noProof/>
              </w:rPr>
            </w:pPr>
            <w:r>
              <w:rPr>
                <w:noProof/>
              </w:rPr>
              <w:t xml:space="preserve">Si può notare (anche grazie  l’assenza di valori </w:t>
            </w:r>
            <w:r>
              <w:rPr>
                <w:i/>
                <w:iCs/>
                <w:noProof/>
              </w:rPr>
              <w:t>outliers</w:t>
            </w:r>
            <w:r>
              <w:rPr>
                <w:noProof/>
              </w:rPr>
              <w:t xml:space="preserve">)  la lunga distribuzione dei dati, evidenziata dalla distanza da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noProof/>
                </w:rPr>
                <m:t xml:space="preserve"> </m:t>
              </m:r>
            </m:oMath>
            <w:r>
              <w:rPr>
                <w:noProof/>
              </w:rPr>
              <w:t xml:space="preserve">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max</m:t>
                  </m:r>
                </m:sub>
              </m:sSub>
            </m:oMath>
            <w:r>
              <w:rPr>
                <w:noProof/>
              </w:rPr>
              <w:t xml:space="preserve"> ai rispettivi primo e terzo quartile. Anche in questo caso si evidenzia, grazie </w:t>
            </w:r>
            <w:r w:rsidR="008642BB">
              <w:rPr>
                <w:noProof/>
              </w:rPr>
              <w:t>al</w:t>
            </w:r>
            <w:r>
              <w:rPr>
                <w:noProof/>
              </w:rPr>
              <w:t xml:space="preserve">la </w:t>
            </w:r>
            <w:r w:rsidRPr="00221630">
              <w:rPr>
                <w:b/>
                <w:bCs/>
                <w:noProof/>
              </w:rPr>
              <w:t>mediana</w:t>
            </w:r>
            <w:r>
              <w:rPr>
                <w:noProof/>
              </w:rPr>
              <w:t xml:space="preserve">, una più netta asimmetria a sinistra in Y, evidenziata dala vicinanza della mediana al terzo quartile. </w:t>
            </w:r>
          </w:p>
          <w:p w14:paraId="5F3177D2" w14:textId="77777777" w:rsidR="00221630" w:rsidRDefault="00221630" w:rsidP="00221630"/>
          <w:p w14:paraId="290646C9" w14:textId="77777777" w:rsidR="00221630" w:rsidRDefault="00221630" w:rsidP="00221630"/>
          <w:p w14:paraId="1F4835A5" w14:textId="538CFF0E" w:rsidR="00221630" w:rsidRDefault="00221630" w:rsidP="00221630"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75E2F131" wp14:editId="3F492E85">
                  <wp:simplePos x="0" y="0"/>
                  <wp:positionH relativeFrom="column">
                    <wp:posOffset>941070</wp:posOffset>
                  </wp:positionH>
                  <wp:positionV relativeFrom="paragraph">
                    <wp:posOffset>253365</wp:posOffset>
                  </wp:positionV>
                  <wp:extent cx="3924300" cy="2400300"/>
                  <wp:effectExtent l="0" t="0" r="0" b="0"/>
                  <wp:wrapTight wrapText="bothSides">
                    <wp:wrapPolygon edited="0">
                      <wp:start x="0" y="0"/>
                      <wp:lineTo x="0" y="21429"/>
                      <wp:lineTo x="21495" y="21429"/>
                      <wp:lineTo x="21495" y="0"/>
                      <wp:lineTo x="0" y="0"/>
                    </wp:wrapPolygon>
                  </wp:wrapTight>
                  <wp:docPr id="17" name="Immagin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Annotazione22sssssss020-02-24 164415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Si presenta adesso </w:t>
            </w:r>
            <w:r w:rsidRPr="00514774">
              <w:rPr>
                <w:b/>
                <w:bCs/>
              </w:rPr>
              <w:t>l’istogramma</w:t>
            </w:r>
            <w:r>
              <w:t xml:space="preserve"> della variabile </w:t>
            </w:r>
            <w:r>
              <w:t>Y</w:t>
            </w:r>
            <w:r>
              <w:t>:</w:t>
            </w:r>
          </w:p>
          <w:p w14:paraId="2C20336B" w14:textId="77777777" w:rsidR="00221630" w:rsidRDefault="00221630" w:rsidP="00726566">
            <w:pPr>
              <w:pStyle w:val="Testoenfasi"/>
              <w:rPr>
                <w:noProof/>
              </w:rPr>
            </w:pPr>
          </w:p>
          <w:p w14:paraId="369157BF" w14:textId="77777777" w:rsidR="00221630" w:rsidRDefault="00221630" w:rsidP="00726566">
            <w:pPr>
              <w:pStyle w:val="Testoenfasi"/>
              <w:rPr>
                <w:noProof/>
              </w:rPr>
            </w:pPr>
          </w:p>
          <w:p w14:paraId="2E4CB410" w14:textId="77777777" w:rsidR="00221630" w:rsidRDefault="00221630" w:rsidP="00726566">
            <w:pPr>
              <w:pStyle w:val="Testoenfasi"/>
              <w:rPr>
                <w:noProof/>
              </w:rPr>
            </w:pPr>
          </w:p>
          <w:p w14:paraId="7A74B759" w14:textId="77777777" w:rsidR="00221630" w:rsidRDefault="00221630" w:rsidP="00726566">
            <w:pPr>
              <w:pStyle w:val="Testoenfasi"/>
              <w:rPr>
                <w:noProof/>
              </w:rPr>
            </w:pPr>
          </w:p>
          <w:p w14:paraId="332A497D" w14:textId="77777777" w:rsidR="00221630" w:rsidRDefault="00221630" w:rsidP="00726566">
            <w:pPr>
              <w:pStyle w:val="Testoenfasi"/>
              <w:rPr>
                <w:noProof/>
              </w:rPr>
            </w:pPr>
          </w:p>
          <w:p w14:paraId="01587455" w14:textId="77777777" w:rsidR="00221630" w:rsidRDefault="00221630" w:rsidP="00726566">
            <w:pPr>
              <w:pStyle w:val="Testoenfasi"/>
              <w:rPr>
                <w:noProof/>
              </w:rPr>
            </w:pPr>
          </w:p>
          <w:p w14:paraId="1F409911" w14:textId="77777777" w:rsidR="00221630" w:rsidRDefault="00221630" w:rsidP="00726566">
            <w:pPr>
              <w:pStyle w:val="Testoenfasi"/>
              <w:rPr>
                <w:noProof/>
              </w:rPr>
            </w:pPr>
          </w:p>
          <w:p w14:paraId="1588B2E7" w14:textId="77777777" w:rsidR="00221630" w:rsidRDefault="00221630" w:rsidP="00726566">
            <w:pPr>
              <w:pStyle w:val="Testoenfasi"/>
              <w:rPr>
                <w:noProof/>
              </w:rPr>
            </w:pPr>
          </w:p>
          <w:p w14:paraId="23E7B9AA" w14:textId="77777777" w:rsidR="00221630" w:rsidRDefault="00221630" w:rsidP="00726566">
            <w:pPr>
              <w:pStyle w:val="Testoenfasi"/>
              <w:rPr>
                <w:noProof/>
              </w:rPr>
            </w:pPr>
          </w:p>
          <w:p w14:paraId="61DB8AE1" w14:textId="5D86A6C2" w:rsidR="00802649" w:rsidRDefault="00221630" w:rsidP="00802649">
            <w:pPr>
              <w:pStyle w:val="Testoenfasi"/>
              <w:rPr>
                <w:noProof/>
              </w:rPr>
            </w:pPr>
            <w:r>
              <w:rPr>
                <w:noProof/>
              </w:rPr>
              <w:t xml:space="preserve">Osservando l’istogramma della variabile </w:t>
            </w:r>
            <w:r>
              <w:rPr>
                <w:noProof/>
              </w:rPr>
              <w:t>Y</w:t>
            </w:r>
            <w:r>
              <w:rPr>
                <w:noProof/>
              </w:rPr>
              <w:t xml:space="preserve">, e la </w:t>
            </w:r>
            <w:r w:rsidRPr="00514774">
              <w:rPr>
                <w:b/>
                <w:bCs/>
                <w:noProof/>
              </w:rPr>
              <w:t>curva di densità</w:t>
            </w:r>
            <w:r>
              <w:rPr>
                <w:noProof/>
              </w:rPr>
              <w:t xml:space="preserve"> tracciata su di esso, è possibile notare il car</w:t>
            </w:r>
            <w:r w:rsidR="008642BB">
              <w:rPr>
                <w:noProof/>
              </w:rPr>
              <w:t>atte</w:t>
            </w:r>
            <w:r>
              <w:rPr>
                <w:noProof/>
              </w:rPr>
              <w:t xml:space="preserve">re </w:t>
            </w:r>
            <w:r w:rsidRPr="00221630">
              <w:rPr>
                <w:b/>
                <w:bCs/>
                <w:noProof/>
              </w:rPr>
              <w:t>unimodale</w:t>
            </w:r>
            <w:r>
              <w:rPr>
                <w:noProof/>
              </w:rPr>
              <w:t xml:space="preserve"> della densità. </w:t>
            </w:r>
            <w:r w:rsidR="00802649">
              <w:rPr>
                <w:noProof/>
              </w:rPr>
              <w:t xml:space="preserve">L’istogramma infatti presenta un solo massimo, risultando sbilanciato a sinistra, con la coda sinistra leggermente più lunga. </w:t>
            </w:r>
          </w:p>
          <w:p w14:paraId="6BB2EF2B" w14:textId="77777777" w:rsidR="00CD2D00" w:rsidRDefault="00CD2D00" w:rsidP="008642BB">
            <w:pPr>
              <w:pStyle w:val="Testoenfasi"/>
              <w:jc w:val="both"/>
              <w:rPr>
                <w:noProof/>
              </w:rPr>
            </w:pPr>
          </w:p>
          <w:p w14:paraId="345FCC31" w14:textId="1D063180" w:rsidR="00802649" w:rsidRDefault="00BD7801" w:rsidP="00802649">
            <w:pPr>
              <w:pStyle w:val="Testoenfasi"/>
              <w:rPr>
                <w:noProof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0528" behindDoc="1" locked="0" layoutInCell="1" allowOverlap="1" wp14:anchorId="55CBC1C9" wp14:editId="2B4C4B0E">
                  <wp:simplePos x="0" y="0"/>
                  <wp:positionH relativeFrom="column">
                    <wp:posOffset>645160</wp:posOffset>
                  </wp:positionH>
                  <wp:positionV relativeFrom="paragraph">
                    <wp:posOffset>385445</wp:posOffset>
                  </wp:positionV>
                  <wp:extent cx="4556760" cy="233680"/>
                  <wp:effectExtent l="0" t="0" r="0" b="0"/>
                  <wp:wrapTight wrapText="bothSides">
                    <wp:wrapPolygon edited="0">
                      <wp:start x="0" y="0"/>
                      <wp:lineTo x="0" y="19370"/>
                      <wp:lineTo x="21492" y="19370"/>
                      <wp:lineTo x="21492" y="0"/>
                      <wp:lineTo x="0" y="0"/>
                    </wp:wrapPolygon>
                  </wp:wrapTight>
                  <wp:docPr id="18" name="Immagin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Annotazione22ssaasssss020-02-24 164415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6760" cy="23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02649">
              <w:rPr>
                <w:noProof/>
              </w:rPr>
              <w:t xml:space="preserve">Si effettua adesso il test del </w:t>
            </w:r>
            <w:r w:rsidR="00802649" w:rsidRPr="00802649">
              <w:rPr>
                <w:i/>
                <w:iCs/>
                <w:noProof/>
              </w:rPr>
              <w:t>chi quadro</w:t>
            </w:r>
            <w:r w:rsidR="00802649">
              <w:rPr>
                <w:i/>
                <w:iCs/>
                <w:noProof/>
              </w:rPr>
              <w:t xml:space="preserve"> </w:t>
            </w:r>
            <w:r w:rsidR="00802649">
              <w:rPr>
                <w:noProof/>
              </w:rPr>
              <w:t>per stabilire se l</w:t>
            </w:r>
            <w:r w:rsidR="00C14B3D">
              <w:rPr>
                <w:noProof/>
              </w:rPr>
              <w:t>e</w:t>
            </w:r>
            <w:r w:rsidR="00802649">
              <w:rPr>
                <w:noProof/>
              </w:rPr>
              <w:t xml:space="preserve"> variabi</w:t>
            </w:r>
            <w:r w:rsidR="00C14B3D">
              <w:rPr>
                <w:noProof/>
              </w:rPr>
              <w:t>li</w:t>
            </w:r>
            <w:r w:rsidR="00802649">
              <w:rPr>
                <w:noProof/>
              </w:rPr>
              <w:t xml:space="preserve"> </w:t>
            </w:r>
            <w:r w:rsidR="00802649">
              <w:rPr>
                <w:b/>
                <w:bCs/>
                <w:noProof/>
              </w:rPr>
              <w:t>X</w:t>
            </w:r>
            <w:r w:rsidR="00802649">
              <w:rPr>
                <w:noProof/>
              </w:rPr>
              <w:t xml:space="preserve"> e </w:t>
            </w:r>
            <w:r w:rsidR="00802649">
              <w:rPr>
                <w:b/>
                <w:bCs/>
                <w:noProof/>
              </w:rPr>
              <w:t>Y</w:t>
            </w:r>
            <w:r w:rsidR="00802649">
              <w:rPr>
                <w:noProof/>
              </w:rPr>
              <w:t xml:space="preserve"> seguono una distribuzione normale.</w:t>
            </w:r>
            <w:r>
              <w:rPr>
                <w:noProof/>
              </w:rPr>
              <w:br/>
              <w:t xml:space="preserve">Si ottiene </w:t>
            </w:r>
            <w:r w:rsidRPr="00490C27">
              <w:rPr>
                <w:b/>
                <w:bCs/>
                <w:noProof/>
              </w:rPr>
              <w:t>per X</w:t>
            </w:r>
            <w:r>
              <w:rPr>
                <w:noProof/>
              </w:rPr>
              <w:t>:</w:t>
            </w:r>
          </w:p>
          <w:p w14:paraId="7D9A1DFD" w14:textId="461EA307" w:rsidR="00BD7801" w:rsidRDefault="00BD7801" w:rsidP="00802649">
            <w:pPr>
              <w:pStyle w:val="Testoenfasi"/>
              <w:rPr>
                <w:noProof/>
              </w:rPr>
            </w:pPr>
          </w:p>
          <w:p w14:paraId="71A626CA" w14:textId="05A9B017" w:rsidR="00C14B3D" w:rsidRPr="00C14B3D" w:rsidRDefault="00BD7801" w:rsidP="00BD7801">
            <w:pPr>
              <w:pStyle w:val="Testoenfasi"/>
              <w:rPr>
                <w:noProof/>
              </w:rPr>
            </w:pPr>
            <w:r>
              <w:rPr>
                <w:noProof/>
              </w:rPr>
              <w:t xml:space="preserve">Confrontando </w:t>
            </w:r>
            <w:r>
              <w:rPr>
                <w:noProof/>
              </w:rPr>
              <w:t>X</w:t>
            </w:r>
            <w:r>
              <w:rPr>
                <w:noProof/>
              </w:rPr>
              <w:t xml:space="preserve"> con un campione normale generato random risulta </w:t>
            </w:r>
            <w:r>
              <w:rPr>
                <w:noProof/>
              </w:rPr>
              <w:t xml:space="preserve">che X </w:t>
            </w:r>
            <w:r>
              <w:rPr>
                <w:b/>
                <w:bCs/>
                <w:noProof/>
              </w:rPr>
              <w:t>non</w:t>
            </w:r>
            <w:r>
              <w:rPr>
                <w:noProof/>
              </w:rPr>
              <w:t xml:space="preserve"> segue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legge Normale, in quanto la statistica ottenuta è pari a “</w:t>
            </w:r>
            <w:r w:rsidR="00A70B13">
              <w:rPr>
                <w:noProof/>
              </w:rPr>
              <w:t>27,18</w:t>
            </w:r>
            <w:r>
              <w:rPr>
                <w:noProof/>
              </w:rPr>
              <w:t xml:space="preserve">” con un </w:t>
            </w:r>
            <w:r w:rsidRPr="00BD7801">
              <w:rPr>
                <w:i/>
                <w:iCs/>
                <w:noProof/>
              </w:rPr>
              <w:t>p-value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basso</w:t>
            </w:r>
            <w:r>
              <w:rPr>
                <w:noProof/>
              </w:rPr>
              <w:t xml:space="preserve"> (</w:t>
            </w:r>
            <w:r w:rsidR="00A70B13">
              <w:rPr>
                <w:noProof/>
              </w:rPr>
              <w:t>0.01173</w:t>
            </w:r>
            <w:r>
              <w:rPr>
                <w:noProof/>
              </w:rPr>
              <w:t>). Infatti confrontando la statistica ottenuta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con i valori della tavola numerica del chi quadro, rifiuteremo l’ipotesi nulla (“</w:t>
            </w:r>
            <w:r>
              <w:rPr>
                <w:noProof/>
              </w:rPr>
              <w:t>X</w:t>
            </w:r>
            <w:r>
              <w:rPr>
                <w:noProof/>
              </w:rPr>
              <w:t xml:space="preserve"> segue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distribuzione normale”) qualora la statistica ottenuta (con 1</w:t>
            </w:r>
            <w:r w:rsidR="00A70B13">
              <w:rPr>
                <w:noProof/>
              </w:rPr>
              <w:t>3</w:t>
            </w:r>
            <w:r>
              <w:rPr>
                <w:noProof/>
              </w:rPr>
              <w:t xml:space="preserve"> gradi di libertà) sia maggiore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di 2</w:t>
            </w:r>
            <w:r w:rsidR="00A70B13">
              <w:rPr>
                <w:noProof/>
              </w:rPr>
              <w:t>2</w:t>
            </w:r>
            <w:r>
              <w:rPr>
                <w:noProof/>
              </w:rPr>
              <w:t>.</w:t>
            </w:r>
            <w:r w:rsidR="00A70B13">
              <w:rPr>
                <w:noProof/>
              </w:rPr>
              <w:t>36203</w:t>
            </w:r>
            <w:r>
              <w:rPr>
                <w:noProof/>
              </w:rPr>
              <w:t xml:space="preserve">. Possiamo dunque affermare che </w:t>
            </w:r>
            <w:r w:rsidR="00490C27">
              <w:rPr>
                <w:noProof/>
              </w:rPr>
              <w:t>X</w:t>
            </w:r>
            <w:r>
              <w:rPr>
                <w:noProof/>
              </w:rPr>
              <w:t xml:space="preserve"> </w:t>
            </w:r>
            <w:r w:rsidRPr="00BD7801">
              <w:rPr>
                <w:b/>
                <w:bCs/>
                <w:noProof/>
              </w:rPr>
              <w:t>non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segue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legge Normale.</w:t>
            </w:r>
            <w:r>
              <w:rPr>
                <w:noProof/>
              </w:rPr>
              <w:br/>
              <w:t>Per avvalorare l</w:t>
            </w:r>
            <w:r w:rsidR="00C14B3D">
              <w:rPr>
                <w:noProof/>
              </w:rPr>
              <w:t xml:space="preserve">’ipotesi </w:t>
            </w:r>
            <w:r>
              <w:rPr>
                <w:noProof/>
              </w:rPr>
              <w:t>si proprone un ulteriore calcolo del</w:t>
            </w:r>
            <w:r w:rsidR="00C14B3D">
              <w:rPr>
                <w:noProof/>
              </w:rPr>
              <w:t xml:space="preserve"> test. Infatti per campioni estremamente piccoli il calcolo della </w:t>
            </w:r>
            <w:r w:rsidR="00C14B3D">
              <w:rPr>
                <w:i/>
                <w:iCs/>
                <w:noProof/>
              </w:rPr>
              <w:t>p-value</w:t>
            </w:r>
            <w:r w:rsidR="00C14B3D">
              <w:rPr>
                <w:noProof/>
              </w:rPr>
              <w:t xml:space="preserve"> può risultare scorretto. Una soluzione può costituirsi nel raggruppare le classi per aumentare così il numero di casi possibili</w:t>
            </w:r>
            <w:r w:rsidR="00C14B3D">
              <w:rPr>
                <w:noProof/>
              </w:rPr>
              <w:t>.</w:t>
            </w:r>
            <w:r w:rsidR="00C14B3D">
              <w:rPr>
                <w:noProof/>
              </w:rPr>
              <w:t xml:space="preserve"> Non riuscendo in questo intento si è scelto di adottare la c.d. correzione di Yates, che propone di apporre una leggera correzione (0.5)  per ovviare al problema. Ma anche questa misurazione darà valore di </w:t>
            </w:r>
            <w:r w:rsidR="00C14B3D">
              <w:rPr>
                <w:i/>
                <w:iCs/>
                <w:noProof/>
              </w:rPr>
              <w:t>p-value</w:t>
            </w:r>
            <w:r w:rsidR="00C14B3D">
              <w:rPr>
                <w:noProof/>
              </w:rPr>
              <w:t xml:space="preserve"> molto piccoli e di statistiche molto grandi, consolidando l’ipotesi che X non segue la legge </w:t>
            </w:r>
            <w:r w:rsidR="00490C27">
              <w:rPr>
                <w:noProof/>
              </w:rPr>
              <w:t>N</w:t>
            </w:r>
            <w:r w:rsidR="00C14B3D">
              <w:rPr>
                <w:noProof/>
              </w:rPr>
              <w:t xml:space="preserve">ormale. </w:t>
            </w:r>
          </w:p>
          <w:p w14:paraId="1E8D6753" w14:textId="18EB00FC" w:rsidR="00BD7801" w:rsidRDefault="00BD7801" w:rsidP="00802649">
            <w:pPr>
              <w:pStyle w:val="Testoenfasi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6D576ADB" wp14:editId="32591DDC">
                  <wp:simplePos x="0" y="0"/>
                  <wp:positionH relativeFrom="column">
                    <wp:posOffset>597535</wp:posOffset>
                  </wp:positionH>
                  <wp:positionV relativeFrom="paragraph">
                    <wp:posOffset>170815</wp:posOffset>
                  </wp:positionV>
                  <wp:extent cx="4643120" cy="222250"/>
                  <wp:effectExtent l="0" t="0" r="5080" b="6350"/>
                  <wp:wrapTight wrapText="bothSides">
                    <wp:wrapPolygon edited="0">
                      <wp:start x="0" y="0"/>
                      <wp:lineTo x="0" y="20366"/>
                      <wp:lineTo x="21535" y="20366"/>
                      <wp:lineTo x="21535" y="0"/>
                      <wp:lineTo x="0" y="0"/>
                    </wp:wrapPolygon>
                  </wp:wrapTight>
                  <wp:docPr id="19" name="Immagin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y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3120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e </w:t>
            </w:r>
            <w:r w:rsidRPr="00490C27">
              <w:rPr>
                <w:b/>
                <w:bCs/>
                <w:noProof/>
              </w:rPr>
              <w:t>per Y</w:t>
            </w:r>
            <w:r>
              <w:rPr>
                <w:noProof/>
              </w:rPr>
              <w:t>:</w:t>
            </w:r>
          </w:p>
          <w:p w14:paraId="449FEB9C" w14:textId="77777777" w:rsidR="00BD7801" w:rsidRDefault="00BD7801" w:rsidP="00802649">
            <w:pPr>
              <w:pStyle w:val="Testoenfasi"/>
              <w:rPr>
                <w:noProof/>
              </w:rPr>
            </w:pPr>
          </w:p>
          <w:p w14:paraId="23BD9154" w14:textId="4656A94C" w:rsidR="00CD2D00" w:rsidRDefault="00490C27" w:rsidP="00490C27">
            <w:pPr>
              <w:pStyle w:val="Testoenfasi"/>
              <w:rPr>
                <w:noProof/>
              </w:rPr>
            </w:pPr>
            <w:r>
              <w:rPr>
                <w:noProof/>
              </w:rPr>
              <w:t>Anche in questo caso possiamo affermare, che</w:t>
            </w:r>
            <w:r>
              <w:rPr>
                <w:noProof/>
              </w:rPr>
              <w:t xml:space="preserve"> Y</w:t>
            </w:r>
            <w:r>
              <w:rPr>
                <w:noProof/>
              </w:rPr>
              <w:t xml:space="preserve"> </w:t>
            </w:r>
            <w:r w:rsidRPr="00490C27">
              <w:rPr>
                <w:noProof/>
              </w:rPr>
              <w:t>non</w:t>
            </w:r>
            <w:r>
              <w:rPr>
                <w:noProof/>
              </w:rPr>
              <w:t xml:space="preserve"> </w:t>
            </w:r>
            <w:r w:rsidRPr="00490C27">
              <w:rPr>
                <w:noProof/>
              </w:rPr>
              <w:t>segue</w:t>
            </w:r>
            <w:r>
              <w:rPr>
                <w:noProof/>
              </w:rPr>
              <w:t xml:space="preserve"> legge Normale in quanto la statistica ottenuta è pari a “</w:t>
            </w:r>
            <w:r w:rsidR="00A70B13">
              <w:rPr>
                <w:noProof/>
              </w:rPr>
              <w:t>71.3</w:t>
            </w:r>
            <w:r>
              <w:rPr>
                <w:noProof/>
              </w:rPr>
              <w:t>4</w:t>
            </w:r>
            <w:r>
              <w:rPr>
                <w:noProof/>
              </w:rPr>
              <w:t>” e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 xml:space="preserve">la tavola numerica ci porta ad accettare l’ipotesi </w:t>
            </w:r>
            <w:r>
              <w:rPr>
                <w:noProof/>
              </w:rPr>
              <w:t>alternativa</w:t>
            </w:r>
            <w:r>
              <w:rPr>
                <w:noProof/>
              </w:rPr>
              <w:t xml:space="preserve"> (“</w:t>
            </w:r>
            <w:r>
              <w:rPr>
                <w:noProof/>
              </w:rPr>
              <w:t xml:space="preserve">Y </w:t>
            </w:r>
            <w:r>
              <w:rPr>
                <w:b/>
                <w:bCs/>
                <w:noProof/>
              </w:rPr>
              <w:t>non</w:t>
            </w:r>
            <w:r>
              <w:rPr>
                <w:noProof/>
              </w:rPr>
              <w:t xml:space="preserve"> segue legge normale”) poiché la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 xml:space="preserve">statistica ottenuta (con </w:t>
            </w:r>
            <w:r>
              <w:rPr>
                <w:noProof/>
              </w:rPr>
              <w:t>1</w:t>
            </w:r>
            <w:r w:rsidR="00A70B13">
              <w:rPr>
                <w:noProof/>
              </w:rPr>
              <w:t>3</w:t>
            </w:r>
            <w:r>
              <w:rPr>
                <w:noProof/>
              </w:rPr>
              <w:t xml:space="preserve"> gradi di libertà) è </w:t>
            </w:r>
            <w:r>
              <w:rPr>
                <w:noProof/>
              </w:rPr>
              <w:t xml:space="preserve">maggiore </w:t>
            </w:r>
            <w:r>
              <w:rPr>
                <w:noProof/>
              </w:rPr>
              <w:t xml:space="preserve"> di </w:t>
            </w:r>
            <w:r w:rsidR="00A70B13">
              <w:rPr>
                <w:noProof/>
              </w:rPr>
              <w:t>22.36203</w:t>
            </w:r>
            <w:r>
              <w:rPr>
                <w:noProof/>
              </w:rPr>
              <w:t>. Anche in questo caso il</w:t>
            </w:r>
            <w:r>
              <w:rPr>
                <w:noProof/>
              </w:rPr>
              <w:t xml:space="preserve"> </w:t>
            </w:r>
            <w:r w:rsidRPr="00490C27">
              <w:rPr>
                <w:i/>
                <w:iCs/>
                <w:noProof/>
              </w:rPr>
              <w:t>p-value</w:t>
            </w:r>
            <w:r>
              <w:rPr>
                <w:noProof/>
              </w:rPr>
              <w:t xml:space="preserve"> ottenuto è decisamente </w:t>
            </w:r>
            <w:r>
              <w:rPr>
                <w:noProof/>
              </w:rPr>
              <w:t>basso</w:t>
            </w:r>
            <w:r>
              <w:rPr>
                <w:noProof/>
              </w:rPr>
              <w:t xml:space="preserve"> (</w:t>
            </w:r>
            <w:r w:rsidR="00A70B13">
              <w:rPr>
                <w:noProof/>
              </w:rPr>
              <w:t>4.53940033037...</w:t>
            </w:r>
            <w:r w:rsidRPr="00490C27">
              <w:rPr>
                <w:noProof/>
              </w:rPr>
              <w:t xml:space="preserve"> * (10 ^ (-1</w:t>
            </w:r>
            <w:r w:rsidR="00A70B13">
              <w:rPr>
                <w:noProof/>
              </w:rPr>
              <w:t>0</w:t>
            </w:r>
            <w:r w:rsidRPr="00490C27">
              <w:rPr>
                <w:noProof/>
              </w:rPr>
              <w:t>)</w:t>
            </w:r>
            <w:r>
              <w:rPr>
                <w:noProof/>
              </w:rPr>
              <w:t>).</w:t>
            </w:r>
            <w:r>
              <w:rPr>
                <w:noProof/>
              </w:rPr>
              <w:t xml:space="preserve"> </w:t>
            </w:r>
            <w:r w:rsidR="00A70B13">
              <w:rPr>
                <w:noProof/>
              </w:rPr>
              <w:br/>
            </w:r>
            <w:r>
              <w:rPr>
                <w:noProof/>
              </w:rPr>
              <w:t xml:space="preserve">Analagomente per X si sono effettuati calcoli di correzione consolidanto anche in questo caso che Y </w:t>
            </w:r>
            <w:r w:rsidRPr="00C222FB">
              <w:rPr>
                <w:b/>
                <w:bCs/>
                <w:noProof/>
              </w:rPr>
              <w:t>non</w:t>
            </w:r>
            <w:r>
              <w:rPr>
                <w:noProof/>
              </w:rPr>
              <w:t xml:space="preserve"> segue la legge Normale.</w:t>
            </w:r>
          </w:p>
          <w:p w14:paraId="6A74D967" w14:textId="77777777" w:rsidR="00CD2D00" w:rsidRDefault="00CD2D00" w:rsidP="00490C27">
            <w:pPr>
              <w:pStyle w:val="Testoenfasi"/>
              <w:rPr>
                <w:noProof/>
              </w:rPr>
            </w:pPr>
          </w:p>
          <w:p w14:paraId="4B1DC852" w14:textId="6BDD9FC6" w:rsidR="00490C27" w:rsidRPr="00CD2D00" w:rsidRDefault="00490C27" w:rsidP="00193BF6">
            <w:pPr>
              <w:pStyle w:val="Paragrafoelenco"/>
              <w:rPr>
                <w:noProof/>
                <w:sz w:val="20"/>
                <w:szCs w:val="20"/>
              </w:rPr>
            </w:pPr>
            <w:r w:rsidRPr="00CD2D00">
              <w:rPr>
                <w:noProof/>
                <w:sz w:val="20"/>
                <w:szCs w:val="20"/>
              </w:rPr>
              <w:t xml:space="preserve">Nel caso in cui X e Y avessero seguito la legge Normale, avremmo eseguito il test di Fisher, supponendo che le variabili abbiano la stessa varianza. </w:t>
            </w:r>
            <w:r w:rsidRPr="00CD2D00">
              <w:rPr>
                <w:noProof/>
                <w:sz w:val="20"/>
                <w:szCs w:val="20"/>
              </w:rPr>
              <w:br/>
            </w:r>
            <w:r w:rsidR="00193BF6" w:rsidRPr="00CD2D00">
              <w:rPr>
                <w:noProof/>
                <w:sz w:val="20"/>
                <w:szCs w:val="20"/>
              </w:rPr>
              <w:t>Si è deciso di eseguire e proporre ugulmente il test di Fisher per X e Y.</w:t>
            </w:r>
          </w:p>
          <w:p w14:paraId="267A45FF" w14:textId="039623B1" w:rsidR="00193BF6" w:rsidRPr="00CD2D00" w:rsidRDefault="00193BF6" w:rsidP="00193BF6">
            <w:pPr>
              <w:pStyle w:val="Paragrafoelenco"/>
              <w:rPr>
                <w:noProof/>
                <w:sz w:val="20"/>
                <w:szCs w:val="20"/>
              </w:rPr>
            </w:pPr>
            <w:r w:rsidRPr="00CD2D00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2576" behindDoc="1" locked="0" layoutInCell="1" allowOverlap="1" wp14:anchorId="5841DCF8" wp14:editId="2366468B">
                  <wp:simplePos x="0" y="0"/>
                  <wp:positionH relativeFrom="column">
                    <wp:posOffset>1957705</wp:posOffset>
                  </wp:positionH>
                  <wp:positionV relativeFrom="paragraph">
                    <wp:posOffset>59055</wp:posOffset>
                  </wp:positionV>
                  <wp:extent cx="1821180" cy="205740"/>
                  <wp:effectExtent l="0" t="0" r="7620" b="3810"/>
                  <wp:wrapTight wrapText="bothSides">
                    <wp:wrapPolygon edited="0">
                      <wp:start x="0" y="0"/>
                      <wp:lineTo x="0" y="20000"/>
                      <wp:lineTo x="21464" y="20000"/>
                      <wp:lineTo x="21464" y="0"/>
                      <wp:lineTo x="0" y="0"/>
                    </wp:wrapPolygon>
                  </wp:wrapTight>
                  <wp:docPr id="20" name="Immagin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FX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180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D2D00">
              <w:rPr>
                <w:noProof/>
                <w:sz w:val="20"/>
                <w:szCs w:val="20"/>
              </w:rPr>
              <w:t xml:space="preserve">Si ottiene così per X: </w:t>
            </w:r>
          </w:p>
          <w:p w14:paraId="2E1E6EBE" w14:textId="14318C06" w:rsidR="00193BF6" w:rsidRPr="00CD2D00" w:rsidRDefault="00193BF6" w:rsidP="00193BF6">
            <w:pPr>
              <w:pStyle w:val="Paragrafoelenco"/>
              <w:rPr>
                <w:noProof/>
                <w:sz w:val="20"/>
                <w:szCs w:val="20"/>
              </w:rPr>
            </w:pPr>
          </w:p>
          <w:p w14:paraId="0C6AD9A9" w14:textId="4BD58551" w:rsidR="00193BF6" w:rsidRPr="00CD2D00" w:rsidRDefault="00193BF6" w:rsidP="00193BF6">
            <w:pPr>
              <w:pStyle w:val="Paragrafoelenco"/>
              <w:rPr>
                <w:noProof/>
                <w:sz w:val="20"/>
                <w:szCs w:val="20"/>
              </w:rPr>
            </w:pPr>
            <w:r w:rsidRPr="00CD2D00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3600" behindDoc="1" locked="0" layoutInCell="1" allowOverlap="1" wp14:anchorId="19805DC9" wp14:editId="1157AE41">
                  <wp:simplePos x="0" y="0"/>
                  <wp:positionH relativeFrom="column">
                    <wp:posOffset>1989455</wp:posOffset>
                  </wp:positionH>
                  <wp:positionV relativeFrom="paragraph">
                    <wp:posOffset>36830</wp:posOffset>
                  </wp:positionV>
                  <wp:extent cx="1696720" cy="219710"/>
                  <wp:effectExtent l="0" t="0" r="0" b="8890"/>
                  <wp:wrapTight wrapText="bothSides">
                    <wp:wrapPolygon edited="0">
                      <wp:start x="0" y="0"/>
                      <wp:lineTo x="0" y="20601"/>
                      <wp:lineTo x="21341" y="20601"/>
                      <wp:lineTo x="21341" y="0"/>
                      <wp:lineTo x="0" y="0"/>
                    </wp:wrapPolygon>
                  </wp:wrapTight>
                  <wp:docPr id="21" name="Immagin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FY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672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D2D00">
              <w:rPr>
                <w:noProof/>
                <w:sz w:val="20"/>
                <w:szCs w:val="20"/>
              </w:rPr>
              <w:t xml:space="preserve">e per Y: </w:t>
            </w:r>
          </w:p>
          <w:p w14:paraId="69173E5C" w14:textId="77777777" w:rsidR="00193BF6" w:rsidRPr="00CD2D00" w:rsidRDefault="00193BF6" w:rsidP="00193BF6">
            <w:pPr>
              <w:pStyle w:val="Paragrafoelenco"/>
              <w:rPr>
                <w:noProof/>
                <w:sz w:val="20"/>
                <w:szCs w:val="20"/>
              </w:rPr>
            </w:pPr>
          </w:p>
          <w:p w14:paraId="61CEE5ED" w14:textId="5678F5AE" w:rsidR="00193BF6" w:rsidRPr="00CD2D00" w:rsidRDefault="00193BF6" w:rsidP="00193BF6">
            <w:pPr>
              <w:pStyle w:val="Paragrafoelenco"/>
              <w:rPr>
                <w:noProof/>
                <w:sz w:val="20"/>
                <w:szCs w:val="20"/>
              </w:rPr>
            </w:pPr>
            <w:r w:rsidRPr="00CD2D00">
              <w:rPr>
                <w:noProof/>
                <w:sz w:val="20"/>
                <w:szCs w:val="20"/>
              </w:rPr>
              <w:t>I risultati del test di Fisher affermano che essi, con un margine di errore del 5%, hanno la stessa varianza. Per sicurezza si è svolto il test invetendo il numeratore con il dominatore e anche in questo caso il test afferma di non rifiutare l’ipotesi nulla.</w:t>
            </w:r>
            <w:r w:rsidR="00C222FB" w:rsidRPr="00CD2D00">
              <w:rPr>
                <w:noProof/>
                <w:sz w:val="20"/>
                <w:szCs w:val="20"/>
              </w:rPr>
              <w:t xml:space="preserve"> </w:t>
            </w:r>
            <w:r w:rsidR="00A70B13">
              <w:rPr>
                <w:noProof/>
                <w:sz w:val="20"/>
                <w:szCs w:val="20"/>
              </w:rPr>
              <w:t xml:space="preserve">Ma tali ipotesi non hanno valenza a fini dello studio. </w:t>
            </w:r>
          </w:p>
          <w:p w14:paraId="0229362C" w14:textId="54FB1ED7" w:rsidR="00C222FB" w:rsidRDefault="00C222FB" w:rsidP="00193BF6">
            <w:pPr>
              <w:pStyle w:val="Paragrafoelenco"/>
              <w:rPr>
                <w:noProof/>
                <w:sz w:val="20"/>
                <w:szCs w:val="20"/>
              </w:rPr>
            </w:pPr>
          </w:p>
          <w:p w14:paraId="37A607E8" w14:textId="77777777" w:rsidR="00C222FB" w:rsidRPr="00CD2D00" w:rsidRDefault="00C222FB" w:rsidP="00CD2D00">
            <w:pPr>
              <w:rPr>
                <w:noProof/>
                <w:sz w:val="20"/>
                <w:szCs w:val="20"/>
              </w:rPr>
            </w:pPr>
          </w:p>
          <w:p w14:paraId="3BA52091" w14:textId="22A01584" w:rsidR="008A6D3E" w:rsidRPr="008A6D3E" w:rsidRDefault="00C222FB" w:rsidP="008A6D3E">
            <w:pPr>
              <w:rPr>
                <w:noProof/>
              </w:rPr>
            </w:pPr>
            <w:r w:rsidRPr="008A6D3E">
              <w:rPr>
                <w:noProof/>
              </w:rPr>
              <w:t xml:space="preserve">Si procede infine, effetuando il </w:t>
            </w:r>
            <w:r w:rsidRPr="008A6D3E">
              <w:rPr>
                <w:i/>
                <w:iCs/>
                <w:noProof/>
              </w:rPr>
              <w:t>test di Student</w:t>
            </w:r>
            <w:r w:rsidRPr="008A6D3E">
              <w:rPr>
                <w:noProof/>
              </w:rPr>
              <w:t xml:space="preserve"> per verificare </w:t>
            </w:r>
            <w:r w:rsidR="00A70B13">
              <w:rPr>
                <w:noProof/>
              </w:rPr>
              <w:t xml:space="preserve">se </w:t>
            </w:r>
            <w:r w:rsidRPr="008A6D3E">
              <w:rPr>
                <w:noProof/>
              </w:rPr>
              <w:t>le rilevazioni in questione hanno risentito di un cambiamento di velocità media.</w:t>
            </w:r>
            <w:r w:rsidRPr="008A6D3E">
              <w:rPr>
                <w:noProof/>
              </w:rPr>
              <w:br/>
              <w:t>Il test T effettuato con 1</w:t>
            </w:r>
            <w:r w:rsidR="00A70B13">
              <w:rPr>
                <w:noProof/>
              </w:rPr>
              <w:t>4</w:t>
            </w:r>
            <w:r w:rsidRPr="008A6D3E">
              <w:rPr>
                <w:noProof/>
              </w:rPr>
              <w:t xml:space="preserve">(n-1) gradi di libertà ci suggerisce </w:t>
            </w:r>
            <w:r w:rsidR="008A6D3E" w:rsidRPr="008A6D3E">
              <w:rPr>
                <w:noProof/>
              </w:rPr>
              <w:t>rifutare</w:t>
            </w:r>
            <w:r w:rsidRPr="008A6D3E">
              <w:rPr>
                <w:noProof/>
              </w:rPr>
              <w:t xml:space="preserve"> la nostra ipotesi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</m:sSub>
            </m:oMath>
            <w:r w:rsidRPr="008A6D3E">
              <w:rPr>
                <w:noProof/>
              </w:rPr>
              <w:t>(“</w:t>
            </w:r>
            <w:r w:rsidR="008A6D3E" w:rsidRPr="008A6D3E">
              <w:rPr>
                <w:noProof/>
              </w:rPr>
              <w:t xml:space="preserve">Le due rilevazioni hanno la stessa media”) poiché paragonando la nostra statistica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noProof/>
                </w:rPr>
                <m:t>=</m:t>
              </m:r>
              <m:r>
                <w:rPr>
                  <w:rFonts w:ascii="Cambria Math" w:hAnsi="Cambria Math"/>
                  <w:noProof/>
                </w:rPr>
                <m:t>2.8588814819356774</m:t>
              </m:r>
            </m:oMath>
            <w:r w:rsidR="008A6D3E" w:rsidRPr="008A6D3E">
              <w:rPr>
                <w:noProof/>
              </w:rPr>
              <w:t xml:space="preserve"> con il quantile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0.95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1</m:t>
                  </m:r>
                  <m:r>
                    <w:rPr>
                      <w:rFonts w:ascii="Cambria Math" w:hAnsi="Cambria Math"/>
                      <w:noProof/>
                    </w:rPr>
                    <m:t>3</m:t>
                  </m:r>
                </m:e>
              </m:d>
              <m:r>
                <w:rPr>
                  <w:rFonts w:ascii="Cambria Math" w:hAnsi="Cambria Math"/>
                  <w:noProof/>
                </w:rPr>
                <m:t>=1.</m:t>
              </m:r>
              <m:r>
                <w:rPr>
                  <w:rFonts w:ascii="Cambria Math" w:hAnsi="Cambria Math"/>
                  <w:noProof/>
                </w:rPr>
                <m:t>77093</m:t>
              </m:r>
              <m:r>
                <w:rPr>
                  <w:rFonts w:ascii="Cambria Math" w:hAnsi="Cambria Math"/>
                  <w:noProof/>
                </w:rPr>
                <m:t xml:space="preserve"> </m:t>
              </m:r>
            </m:oMath>
            <w:r w:rsidR="008A6D3E" w:rsidRPr="008A6D3E">
              <w:rPr>
                <w:noProof/>
              </w:rPr>
              <w:t xml:space="preserve"> </w:t>
            </w:r>
            <w:r w:rsidR="00A70B13">
              <w:rPr>
                <w:noProof/>
              </w:rPr>
              <w:t>,</w:t>
            </w:r>
            <w:r w:rsidR="008A6D3E" w:rsidRPr="008A6D3E">
              <w:rPr>
                <w:noProof/>
              </w:rPr>
              <w:t xml:space="preserve">risulterà maggiore, per cui al livello </w:t>
            </w:r>
            <m:oMath>
              <m:r>
                <w:rPr>
                  <w:rFonts w:ascii="Cambria Math" w:hAnsi="Cambria Math"/>
                  <w:noProof/>
                </w:rPr>
                <m:t>α=0.05</m:t>
              </m:r>
            </m:oMath>
            <w:r w:rsidR="008A6D3E" w:rsidRPr="008A6D3E">
              <w:rPr>
                <w:noProof/>
              </w:rPr>
              <w:t xml:space="preserve"> il campione è in regione critica, </w:t>
            </w:r>
            <w:r w:rsidR="008A6D3E">
              <w:rPr>
                <w:noProof/>
              </w:rPr>
              <w:t xml:space="preserve">e quindi possiamo dire che nel tempo </w:t>
            </w:r>
            <w:r w:rsidR="008A6D3E" w:rsidRPr="00A70B13">
              <w:rPr>
                <w:b/>
                <w:bCs/>
                <w:noProof/>
              </w:rPr>
              <w:t>la velocità media di uso del dispositivo è aumentata</w:t>
            </w:r>
            <w:r w:rsidR="008A6D3E">
              <w:rPr>
                <w:noProof/>
              </w:rPr>
              <w:t>.</w:t>
            </w:r>
          </w:p>
          <w:p w14:paraId="2C62DDB3" w14:textId="77777777" w:rsidR="00193BF6" w:rsidRDefault="00193BF6" w:rsidP="00490C27">
            <w:pPr>
              <w:pStyle w:val="Testoenfasi"/>
              <w:rPr>
                <w:noProof/>
              </w:rPr>
            </w:pPr>
          </w:p>
          <w:p w14:paraId="25BCE137" w14:textId="77777777" w:rsidR="00C222FB" w:rsidRDefault="00C222FB" w:rsidP="00490C27">
            <w:pPr>
              <w:pStyle w:val="Testoenfasi"/>
              <w:rPr>
                <w:noProof/>
              </w:rPr>
            </w:pPr>
          </w:p>
          <w:p w14:paraId="029E5103" w14:textId="77777777" w:rsidR="00CD2D00" w:rsidRDefault="00CD2D00" w:rsidP="00490C27">
            <w:pPr>
              <w:pStyle w:val="Testoenfasi"/>
              <w:rPr>
                <w:noProof/>
              </w:rPr>
            </w:pPr>
          </w:p>
          <w:p w14:paraId="423A8CC1" w14:textId="77777777" w:rsidR="00CD2D00" w:rsidRDefault="00CD2D00" w:rsidP="00490C27">
            <w:pPr>
              <w:pStyle w:val="Testoenfasi"/>
              <w:rPr>
                <w:noProof/>
              </w:rPr>
            </w:pPr>
          </w:p>
          <w:p w14:paraId="7BD8730C" w14:textId="49E1B214" w:rsidR="00CD2D00" w:rsidRDefault="00CD2D00" w:rsidP="00490C27">
            <w:pPr>
              <w:pStyle w:val="Testoenfasi"/>
              <w:rPr>
                <w:noProof/>
              </w:rPr>
            </w:pPr>
          </w:p>
          <w:p w14:paraId="77C39725" w14:textId="7090C149" w:rsidR="00CD2D00" w:rsidRDefault="00CD2D00" w:rsidP="00CD2D00">
            <w:pPr>
              <w:pStyle w:val="Titolo1"/>
              <w:rPr>
                <w:noProof/>
              </w:rPr>
            </w:pPr>
            <w:r>
              <w:rPr>
                <w:noProof/>
              </w:rPr>
              <w:lastRenderedPageBreak/>
              <w:t>Traccia 2</w:t>
            </w:r>
          </w:p>
          <w:p w14:paraId="7FAD6226" w14:textId="7BD92BE5" w:rsidR="00CD2D00" w:rsidRDefault="00CD2D00" w:rsidP="001368CA">
            <w:pPr>
              <w:pStyle w:val="Titolo2"/>
            </w:pPr>
            <w:r>
              <w:t>Introduzione</w:t>
            </w:r>
          </w:p>
          <w:p w14:paraId="5575EF6B" w14:textId="77777777" w:rsidR="001368CA" w:rsidRPr="001368CA" w:rsidRDefault="001368CA" w:rsidP="001368CA"/>
          <w:p w14:paraId="11805CEE" w14:textId="08E155EB" w:rsidR="00CD2D00" w:rsidRDefault="00CD2D00" w:rsidP="00CD2D00">
            <w:pPr>
              <w:rPr>
                <w:noProof/>
              </w:rPr>
            </w:pPr>
            <w:r>
              <w:rPr>
                <w:noProof/>
              </w:rPr>
              <w:t>La traccia richiede</w:t>
            </w:r>
            <w:r>
              <w:rPr>
                <w:noProof/>
              </w:rPr>
              <w:t xml:space="preserve"> di effettuare, date le qualità del vino </w:t>
            </w:r>
            <w:r w:rsidR="001368CA">
              <w:rPr>
                <w:noProof/>
              </w:rPr>
              <w:t>B</w:t>
            </w:r>
            <w:r>
              <w:rPr>
                <w:noProof/>
              </w:rPr>
              <w:t>ordeaux (Y) e la somma delle temperature gionaliere del mese di aprile(X), delle previsioni sulla bontà del vino (Y) in previsione di valori medi di temperatura (X) pari a 2961 e 3363</w:t>
            </w:r>
            <w:r>
              <w:rPr>
                <w:noProof/>
              </w:rPr>
              <w:t>.</w:t>
            </w:r>
          </w:p>
          <w:p w14:paraId="0479C991" w14:textId="5790F169" w:rsidR="00CD2D00" w:rsidRDefault="00791F87" w:rsidP="00CD2D00">
            <w:pPr>
              <w:rPr>
                <w:noProof/>
              </w:rPr>
            </w:pPr>
            <w:r>
              <w:rPr>
                <w:noProof/>
              </w:rPr>
              <w:t>Si richiede di effettuare le previsioni, sui dati raccolti, tramite modello di regressione l</w:t>
            </w:r>
            <w:r w:rsidR="001368CA">
              <w:rPr>
                <w:noProof/>
              </w:rPr>
              <w:t>i</w:t>
            </w:r>
            <w:r>
              <w:rPr>
                <w:noProof/>
              </w:rPr>
              <w:t>neare, determinando il migliore.</w:t>
            </w:r>
          </w:p>
          <w:p w14:paraId="3CB63C56" w14:textId="77777777" w:rsidR="001368CA" w:rsidRDefault="001368CA" w:rsidP="00CD2D00">
            <w:pPr>
              <w:rPr>
                <w:noProof/>
              </w:rPr>
            </w:pPr>
          </w:p>
          <w:p w14:paraId="36165324" w14:textId="19740B59" w:rsidR="00CD2D00" w:rsidRDefault="00791F87" w:rsidP="00791F87">
            <w:pPr>
              <w:pStyle w:val="Titolo2"/>
            </w:pPr>
            <w:r>
              <w:t>Svolgimento</w:t>
            </w:r>
          </w:p>
          <w:p w14:paraId="13E41BD8" w14:textId="2F611CD4" w:rsidR="00791F87" w:rsidRDefault="00791F87" w:rsidP="00791F87"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070CBF0B" wp14:editId="03E54E6C">
                  <wp:simplePos x="0" y="0"/>
                  <wp:positionH relativeFrom="column">
                    <wp:posOffset>2499360</wp:posOffset>
                  </wp:positionH>
                  <wp:positionV relativeFrom="paragraph">
                    <wp:posOffset>188595</wp:posOffset>
                  </wp:positionV>
                  <wp:extent cx="1764665" cy="2075180"/>
                  <wp:effectExtent l="0" t="0" r="6985" b="1270"/>
                  <wp:wrapTight wrapText="bothSides">
                    <wp:wrapPolygon edited="0">
                      <wp:start x="0" y="0"/>
                      <wp:lineTo x="0" y="21415"/>
                      <wp:lineTo x="21452" y="21415"/>
                      <wp:lineTo x="21452" y="0"/>
                      <wp:lineTo x="0" y="0"/>
                    </wp:wrapPolygon>
                  </wp:wrapTight>
                  <wp:docPr id="22" name="Immagin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dati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665" cy="207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Si sintetizzano i dati raccolti attraverso la seguente tabella:</w:t>
            </w:r>
          </w:p>
          <w:p w14:paraId="79A98E79" w14:textId="3A53A8B8" w:rsidR="00791F87" w:rsidRDefault="00791F87" w:rsidP="001368CA">
            <w:pPr>
              <w:jc w:val="center"/>
            </w:pPr>
          </w:p>
          <w:p w14:paraId="39D7F50E" w14:textId="44030635" w:rsidR="00791F87" w:rsidRDefault="00791F87" w:rsidP="00791F87"/>
          <w:p w14:paraId="4AC7361E" w14:textId="2A51600D" w:rsidR="00791F87" w:rsidRDefault="00791F87" w:rsidP="00791F87"/>
          <w:p w14:paraId="170CBF7D" w14:textId="451E96D8" w:rsidR="00791F87" w:rsidRDefault="00791F87" w:rsidP="00791F87"/>
          <w:p w14:paraId="268A99C1" w14:textId="2176379F" w:rsidR="00791F87" w:rsidRDefault="00791F87" w:rsidP="00791F87"/>
          <w:p w14:paraId="6729EDEB" w14:textId="27827C36" w:rsidR="00791F87" w:rsidRDefault="00791F87" w:rsidP="00791F87"/>
          <w:p w14:paraId="66709A37" w14:textId="555B0DC7" w:rsidR="00791F87" w:rsidRDefault="00791F87" w:rsidP="00791F87"/>
          <w:p w14:paraId="1E182B89" w14:textId="0868F312" w:rsidR="00791F87" w:rsidRDefault="00791F87" w:rsidP="00791F87"/>
          <w:p w14:paraId="7B36E75F" w14:textId="1C20FC2A" w:rsidR="00791F87" w:rsidRDefault="00791F87" w:rsidP="00791F87">
            <w:r>
              <w:t>Il boxplot relativo alla variabile X è il seguente:</w:t>
            </w:r>
          </w:p>
          <w:p w14:paraId="6CC4D236" w14:textId="3876A8DB" w:rsidR="00791F87" w:rsidRDefault="00791F87" w:rsidP="00791F87"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30D3E3F7" wp14:editId="62D4F71C">
                  <wp:simplePos x="0" y="0"/>
                  <wp:positionH relativeFrom="column">
                    <wp:posOffset>1742440</wp:posOffset>
                  </wp:positionH>
                  <wp:positionV relativeFrom="paragraph">
                    <wp:posOffset>635</wp:posOffset>
                  </wp:positionV>
                  <wp:extent cx="2901950" cy="1873885"/>
                  <wp:effectExtent l="0" t="0" r="0" b="0"/>
                  <wp:wrapTight wrapText="bothSides">
                    <wp:wrapPolygon edited="0">
                      <wp:start x="0" y="0"/>
                      <wp:lineTo x="0" y="21300"/>
                      <wp:lineTo x="21411" y="21300"/>
                      <wp:lineTo x="21411" y="0"/>
                      <wp:lineTo x="0" y="0"/>
                    </wp:wrapPolygon>
                  </wp:wrapTight>
                  <wp:docPr id="23" name="Immagine 23" descr="Immagine che contiene screenshot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boxXtemp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950" cy="187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551585D" w14:textId="0A0E5CCA" w:rsidR="00791F87" w:rsidRDefault="00791F87" w:rsidP="00791F87"/>
          <w:p w14:paraId="43CAA36C" w14:textId="5A0A0A58" w:rsidR="00791F87" w:rsidRDefault="00791F87" w:rsidP="00791F87"/>
          <w:p w14:paraId="5FEA44FC" w14:textId="5C8B31B2" w:rsidR="00CD2D00" w:rsidRPr="00CD2D00" w:rsidRDefault="00CD2D00" w:rsidP="00CD2D00"/>
          <w:p w14:paraId="46F8977D" w14:textId="367667FC" w:rsidR="00CD2D00" w:rsidRDefault="00CD2D00" w:rsidP="00490C27">
            <w:pPr>
              <w:pStyle w:val="Testoenfasi"/>
              <w:rPr>
                <w:noProof/>
              </w:rPr>
            </w:pPr>
          </w:p>
          <w:p w14:paraId="0E34C5FD" w14:textId="6C52EFB0" w:rsidR="00CD2D00" w:rsidRDefault="00CD2D00" w:rsidP="00490C27">
            <w:pPr>
              <w:pStyle w:val="Testoenfasi"/>
              <w:rPr>
                <w:noProof/>
              </w:rPr>
            </w:pPr>
          </w:p>
          <w:p w14:paraId="44C21E29" w14:textId="660BE209" w:rsidR="00791F87" w:rsidRDefault="00791F87" w:rsidP="00490C27">
            <w:pPr>
              <w:pStyle w:val="Testoenfasi"/>
              <w:rPr>
                <w:noProof/>
              </w:rPr>
            </w:pPr>
          </w:p>
          <w:p w14:paraId="1836375F" w14:textId="0EFE497F" w:rsidR="00791F87" w:rsidRDefault="00791F87" w:rsidP="00791F87">
            <w:r>
              <w:t xml:space="preserve">Da una prima analisi del grafico è evidente il valore della </w:t>
            </w:r>
            <w:r w:rsidRPr="00D027F6">
              <w:rPr>
                <w:b/>
                <w:bCs/>
              </w:rPr>
              <w:t>mediana</w:t>
            </w:r>
            <w:r>
              <w:t>.</w:t>
            </w:r>
            <w:r>
              <w:t xml:space="preserve"> </w:t>
            </w:r>
            <w:r w:rsidR="001368CA">
              <w:br/>
            </w:r>
            <w:r>
              <w:t>S</w:t>
            </w:r>
            <w:r>
              <w:t xml:space="preserve">i può affermare che il campione X presenta una distribuzione </w:t>
            </w:r>
            <w:r w:rsidRPr="00D027F6">
              <w:rPr>
                <w:b/>
                <w:bCs/>
              </w:rPr>
              <w:t>asimmetrica</w:t>
            </w:r>
            <w:r>
              <w:t xml:space="preserve"> a </w:t>
            </w:r>
            <w:r>
              <w:t>destra</w:t>
            </w:r>
            <w:r>
              <w:t xml:space="preserve">, in quanto il primo quantile è più </w:t>
            </w:r>
            <w:r>
              <w:t>vicino</w:t>
            </w:r>
            <w:r>
              <w:t xml:space="preserve"> rispetto al terzo. </w:t>
            </w:r>
          </w:p>
          <w:p w14:paraId="70EB569F" w14:textId="0F670C6C" w:rsidR="00791F87" w:rsidRDefault="00791F87" w:rsidP="00490C27">
            <w:pPr>
              <w:pStyle w:val="Testoenfasi"/>
              <w:rPr>
                <w:noProof/>
              </w:rPr>
            </w:pPr>
          </w:p>
          <w:p w14:paraId="5ECD8CE6" w14:textId="77777777" w:rsidR="00CD2D00" w:rsidRDefault="00CD2D00" w:rsidP="00490C27">
            <w:pPr>
              <w:pStyle w:val="Testoenfasi"/>
              <w:rPr>
                <w:noProof/>
              </w:rPr>
            </w:pPr>
          </w:p>
          <w:p w14:paraId="6650883C" w14:textId="77777777" w:rsidR="00791F87" w:rsidRDefault="00791F87" w:rsidP="00490C27">
            <w:pPr>
              <w:pStyle w:val="Testoenfasi"/>
              <w:rPr>
                <w:noProof/>
              </w:rPr>
            </w:pPr>
          </w:p>
          <w:p w14:paraId="0EE1C480" w14:textId="7D601122" w:rsidR="00791F87" w:rsidRPr="00802649" w:rsidRDefault="00791F87" w:rsidP="00490C27">
            <w:pPr>
              <w:pStyle w:val="Testoenfasi"/>
              <w:rPr>
                <w:noProof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6672" behindDoc="1" locked="0" layoutInCell="1" allowOverlap="1" wp14:anchorId="79E21132" wp14:editId="6B7E0E6F">
                  <wp:simplePos x="0" y="0"/>
                  <wp:positionH relativeFrom="column">
                    <wp:posOffset>1680210</wp:posOffset>
                  </wp:positionH>
                  <wp:positionV relativeFrom="paragraph">
                    <wp:posOffset>243205</wp:posOffset>
                  </wp:positionV>
                  <wp:extent cx="2993390" cy="1995170"/>
                  <wp:effectExtent l="0" t="0" r="0" b="5080"/>
                  <wp:wrapTight wrapText="bothSides">
                    <wp:wrapPolygon edited="0">
                      <wp:start x="0" y="0"/>
                      <wp:lineTo x="0" y="21449"/>
                      <wp:lineTo x="21444" y="21449"/>
                      <wp:lineTo x="21444" y="0"/>
                      <wp:lineTo x="0" y="0"/>
                    </wp:wrapPolygon>
                  </wp:wrapTight>
                  <wp:docPr id="24" name="Immagin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boxYqualità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3390" cy="1995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>Mentre il boxplot relativo a Y è il seguente:</w:t>
            </w:r>
          </w:p>
        </w:tc>
      </w:tr>
      <w:tr w:rsidR="00DF027C" w14:paraId="15FF949E" w14:textId="77777777" w:rsidTr="00193BF6">
        <w:trPr>
          <w:trHeight w:val="5931"/>
        </w:trPr>
        <w:tc>
          <w:tcPr>
            <w:tcW w:w="10034" w:type="dxa"/>
          </w:tcPr>
          <w:p w14:paraId="7DAC159C" w14:textId="5BC78FDA" w:rsidR="00DF027C" w:rsidRDefault="00505F52" w:rsidP="00DF027C">
            <w:pPr>
              <w:pStyle w:val="Contenuto"/>
              <w:rPr>
                <w:b w:val="0"/>
                <w:bCs/>
              </w:rPr>
            </w:pPr>
            <w:r>
              <w:rPr>
                <w:b w:val="0"/>
                <w:bCs/>
              </w:rPr>
              <w:lastRenderedPageBreak/>
              <w:t>Analizzando il grafico</w:t>
            </w:r>
            <w:r w:rsidRPr="00505F52">
              <w:rPr>
                <w:b w:val="0"/>
                <w:bCs/>
              </w:rPr>
              <w:t xml:space="preserve"> è evidente il valore della </w:t>
            </w:r>
            <w:r w:rsidRPr="004F74A5">
              <w:t>mediana</w:t>
            </w:r>
            <w:r w:rsidRPr="00505F52">
              <w:rPr>
                <w:b w:val="0"/>
                <w:bCs/>
              </w:rPr>
              <w:t xml:space="preserve">. </w:t>
            </w:r>
            <w:r w:rsidR="00513343">
              <w:rPr>
                <w:b w:val="0"/>
                <w:bCs/>
              </w:rPr>
              <w:br/>
            </w:r>
            <w:r w:rsidRPr="00505F52">
              <w:rPr>
                <w:b w:val="0"/>
                <w:bCs/>
              </w:rPr>
              <w:t xml:space="preserve">Si può affermare che il campione </w:t>
            </w:r>
            <w:r>
              <w:rPr>
                <w:b w:val="0"/>
                <w:bCs/>
              </w:rPr>
              <w:t>Y</w:t>
            </w:r>
            <w:r w:rsidRPr="00505F52">
              <w:rPr>
                <w:b w:val="0"/>
                <w:bCs/>
              </w:rPr>
              <w:t xml:space="preserve"> presenta una distribuzione</w:t>
            </w:r>
            <w:r>
              <w:rPr>
                <w:b w:val="0"/>
                <w:bCs/>
              </w:rPr>
              <w:t xml:space="preserve"> </w:t>
            </w:r>
            <w:r w:rsidRPr="004F74A5">
              <w:t xml:space="preserve">asimmetrica a </w:t>
            </w:r>
            <w:r w:rsidRPr="004F74A5">
              <w:t>sinistra</w:t>
            </w:r>
            <w:r w:rsidRPr="004F74A5">
              <w:t>,</w:t>
            </w:r>
            <w:r w:rsidRPr="00505F52">
              <w:rPr>
                <w:b w:val="0"/>
                <w:bCs/>
              </w:rPr>
              <w:t xml:space="preserve"> in quanto il primo quantile è  </w:t>
            </w:r>
            <w:r>
              <w:rPr>
                <w:b w:val="0"/>
                <w:bCs/>
              </w:rPr>
              <w:t xml:space="preserve">più lontano </w:t>
            </w:r>
            <w:r w:rsidRPr="00505F52">
              <w:rPr>
                <w:b w:val="0"/>
                <w:bCs/>
              </w:rPr>
              <w:t>rispetto al terzo</w:t>
            </w:r>
            <w:r>
              <w:rPr>
                <w:b w:val="0"/>
                <w:bCs/>
              </w:rPr>
              <w:t>.</w:t>
            </w:r>
          </w:p>
          <w:p w14:paraId="4B5267CC" w14:textId="7DBBF9DF" w:rsidR="00505F52" w:rsidRDefault="00505F52" w:rsidP="00DF027C">
            <w:pPr>
              <w:pStyle w:val="Contenuto"/>
              <w:rPr>
                <w:b w:val="0"/>
                <w:bCs/>
              </w:rPr>
            </w:pPr>
            <w:r>
              <w:rPr>
                <w:b w:val="0"/>
                <w:bCs/>
                <w:noProof/>
              </w:rPr>
              <w:drawing>
                <wp:anchor distT="0" distB="0" distL="114300" distR="114300" simplePos="0" relativeHeight="251677696" behindDoc="1" locked="0" layoutInCell="1" allowOverlap="1" wp14:anchorId="7B78CF4F" wp14:editId="456CE5E2">
                  <wp:simplePos x="0" y="0"/>
                  <wp:positionH relativeFrom="column">
                    <wp:posOffset>1073426</wp:posOffset>
                  </wp:positionH>
                  <wp:positionV relativeFrom="paragraph">
                    <wp:posOffset>264464</wp:posOffset>
                  </wp:positionV>
                  <wp:extent cx="3736975" cy="2394585"/>
                  <wp:effectExtent l="0" t="0" r="0" b="5715"/>
                  <wp:wrapTight wrapText="bothSides">
                    <wp:wrapPolygon edited="0">
                      <wp:start x="0" y="0"/>
                      <wp:lineTo x="0" y="21480"/>
                      <wp:lineTo x="21472" y="21480"/>
                      <wp:lineTo x="21472" y="0"/>
                      <wp:lineTo x="0" y="0"/>
                    </wp:wrapPolygon>
                  </wp:wrapTight>
                  <wp:docPr id="25" name="Immagin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sto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6975" cy="2394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05F52">
              <w:rPr>
                <w:b w:val="0"/>
                <w:bCs/>
              </w:rPr>
              <w:t xml:space="preserve">Si presenta adesso </w:t>
            </w:r>
            <w:r w:rsidRPr="00505F52">
              <w:t>l’istogramma</w:t>
            </w:r>
            <w:r w:rsidRPr="00505F52">
              <w:rPr>
                <w:b w:val="0"/>
                <w:bCs/>
              </w:rPr>
              <w:t xml:space="preserve"> dell</w:t>
            </w:r>
            <w:r>
              <w:rPr>
                <w:b w:val="0"/>
                <w:bCs/>
              </w:rPr>
              <w:t>e</w:t>
            </w:r>
            <w:r w:rsidRPr="00505F52">
              <w:rPr>
                <w:b w:val="0"/>
                <w:bCs/>
              </w:rPr>
              <w:t xml:space="preserve"> variabil</w:t>
            </w:r>
            <w:r>
              <w:rPr>
                <w:b w:val="0"/>
                <w:bCs/>
              </w:rPr>
              <w:t>i</w:t>
            </w:r>
            <w:r w:rsidRPr="00505F52">
              <w:rPr>
                <w:b w:val="0"/>
                <w:bCs/>
              </w:rPr>
              <w:t xml:space="preserve"> X</w:t>
            </w:r>
            <w:r>
              <w:rPr>
                <w:b w:val="0"/>
                <w:bCs/>
              </w:rPr>
              <w:t xml:space="preserve"> e Y:</w:t>
            </w:r>
          </w:p>
          <w:p w14:paraId="2F6DD9FF" w14:textId="2450DA63" w:rsidR="00505F52" w:rsidRDefault="00505F52" w:rsidP="00DF027C">
            <w:pPr>
              <w:pStyle w:val="Contenuto"/>
              <w:rPr>
                <w:b w:val="0"/>
                <w:bCs/>
              </w:rPr>
            </w:pPr>
          </w:p>
          <w:p w14:paraId="4CD6DE22" w14:textId="6A1493D8" w:rsidR="00505F52" w:rsidRDefault="00505F52" w:rsidP="00DF027C">
            <w:pPr>
              <w:pStyle w:val="Contenuto"/>
              <w:rPr>
                <w:b w:val="0"/>
                <w:bCs/>
              </w:rPr>
            </w:pPr>
          </w:p>
          <w:p w14:paraId="3278A8FA" w14:textId="59F73AB0" w:rsidR="00505F52" w:rsidRDefault="00505F52" w:rsidP="00DF027C">
            <w:pPr>
              <w:pStyle w:val="Contenuto"/>
              <w:rPr>
                <w:b w:val="0"/>
                <w:bCs/>
              </w:rPr>
            </w:pPr>
          </w:p>
          <w:p w14:paraId="7C9350CB" w14:textId="3A8F7A4D" w:rsidR="00505F52" w:rsidRDefault="00505F52" w:rsidP="00DF027C">
            <w:pPr>
              <w:pStyle w:val="Contenuto"/>
              <w:rPr>
                <w:b w:val="0"/>
                <w:bCs/>
              </w:rPr>
            </w:pPr>
          </w:p>
          <w:p w14:paraId="2D53ADDF" w14:textId="7E420BF0" w:rsidR="00505F52" w:rsidRDefault="00505F52" w:rsidP="00DF027C">
            <w:pPr>
              <w:pStyle w:val="Contenuto"/>
              <w:rPr>
                <w:b w:val="0"/>
                <w:bCs/>
              </w:rPr>
            </w:pPr>
          </w:p>
          <w:p w14:paraId="46D104C7" w14:textId="5BB1133E" w:rsidR="00505F52" w:rsidRDefault="00505F52" w:rsidP="00DF027C">
            <w:pPr>
              <w:pStyle w:val="Contenuto"/>
              <w:rPr>
                <w:b w:val="0"/>
                <w:bCs/>
              </w:rPr>
            </w:pPr>
          </w:p>
          <w:p w14:paraId="333C2045" w14:textId="24AEBC61" w:rsidR="00505F52" w:rsidRDefault="00505F52" w:rsidP="00DF027C">
            <w:pPr>
              <w:pStyle w:val="Contenuto"/>
              <w:rPr>
                <w:b w:val="0"/>
                <w:bCs/>
              </w:rPr>
            </w:pPr>
          </w:p>
          <w:p w14:paraId="5E7D8963" w14:textId="110C84FE" w:rsidR="00505F52" w:rsidRDefault="00505F52" w:rsidP="00DF027C">
            <w:pPr>
              <w:pStyle w:val="Contenuto"/>
              <w:rPr>
                <w:b w:val="0"/>
                <w:bCs/>
              </w:rPr>
            </w:pPr>
          </w:p>
          <w:p w14:paraId="2856B893" w14:textId="21F3B100" w:rsidR="00505F52" w:rsidRDefault="00505F52" w:rsidP="00DF027C">
            <w:pPr>
              <w:pStyle w:val="Contenuto"/>
              <w:rPr>
                <w:b w:val="0"/>
                <w:bCs/>
              </w:rPr>
            </w:pPr>
          </w:p>
          <w:p w14:paraId="1CDA1F6C" w14:textId="76F44494" w:rsidR="00505F52" w:rsidRDefault="00505F52" w:rsidP="00DF027C">
            <w:pPr>
              <w:pStyle w:val="Contenuto"/>
              <w:rPr>
                <w:b w:val="0"/>
                <w:bCs/>
              </w:rPr>
            </w:pPr>
          </w:p>
          <w:p w14:paraId="13F7D383" w14:textId="3BAA82F9" w:rsidR="00505F52" w:rsidRDefault="00505F52" w:rsidP="00DF027C">
            <w:pPr>
              <w:pStyle w:val="Contenuto"/>
              <w:rPr>
                <w:b w:val="0"/>
                <w:bCs/>
              </w:rPr>
            </w:pPr>
            <w:r>
              <w:rPr>
                <w:b w:val="0"/>
                <w:bCs/>
              </w:rPr>
              <w:t>L’</w:t>
            </w:r>
            <w:r w:rsidRPr="00505F52">
              <w:rPr>
                <w:b w:val="0"/>
                <w:bCs/>
              </w:rPr>
              <w:t xml:space="preserve"> asimmetria è ancor più visibile osservando i due istogrammi.</w:t>
            </w:r>
            <w:r>
              <w:rPr>
                <w:b w:val="0"/>
                <w:bCs/>
              </w:rPr>
              <w:t xml:space="preserve"> Nonostante ciò è evidenziabile un comportamento bimodale di entrambe le distribuzioni, con picchi più alti ai lati e più bassi al centro.</w:t>
            </w:r>
            <w:r w:rsidR="0064125D">
              <w:rPr>
                <w:b w:val="0"/>
                <w:bCs/>
              </w:rPr>
              <w:t xml:space="preserve"> </w:t>
            </w:r>
            <w:r w:rsidR="00513343">
              <w:rPr>
                <w:b w:val="0"/>
                <w:bCs/>
              </w:rPr>
              <w:br/>
              <w:t>In particolare,</w:t>
            </w:r>
            <w:r w:rsidR="0064125D">
              <w:rPr>
                <w:b w:val="0"/>
                <w:bCs/>
              </w:rPr>
              <w:t xml:space="preserve"> in Y l’asimmetria è fortemente smorzata.</w:t>
            </w:r>
          </w:p>
          <w:p w14:paraId="38039A20" w14:textId="3F0D5349" w:rsidR="0064125D" w:rsidRDefault="0064125D" w:rsidP="0064125D">
            <w:pPr>
              <w:pStyle w:val="Contenuto"/>
              <w:rPr>
                <w:b w:val="0"/>
                <w:bCs/>
              </w:rPr>
            </w:pPr>
            <w:r w:rsidRPr="0064125D">
              <w:rPr>
                <w:b w:val="0"/>
                <w:bCs/>
              </w:rPr>
              <w:t xml:space="preserve">Rappresentando sul piano cartesiano i punti </w:t>
            </w:r>
            <m:oMath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Pr="0064125D">
              <w:rPr>
                <w:b w:val="0"/>
                <w:bCs/>
              </w:rPr>
              <w:t xml:space="preserve"> per</w:t>
            </w:r>
            <w:r>
              <w:rPr>
                <w:b w:val="0"/>
                <w:bCs/>
              </w:rPr>
              <w:t xml:space="preserve"> </w:t>
            </w:r>
            <w:r w:rsidRPr="0064125D">
              <w:rPr>
                <w:b w:val="0"/>
                <w:bCs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i=1,2,...,N</m:t>
              </m:r>
            </m:oMath>
            <w:r w:rsidRPr="0064125D">
              <w:rPr>
                <w:b w:val="0"/>
                <w:bCs/>
              </w:rPr>
              <w:t xml:space="preserve"> si ha il seguente</w:t>
            </w:r>
            <w:r>
              <w:rPr>
                <w:b w:val="0"/>
                <w:bCs/>
              </w:rPr>
              <w:t xml:space="preserve"> </w:t>
            </w:r>
            <w:r w:rsidRPr="0064125D">
              <w:rPr>
                <w:b w:val="0"/>
                <w:bCs/>
              </w:rPr>
              <w:t>diagramma di dispersione:</w:t>
            </w:r>
          </w:p>
          <w:p w14:paraId="5B57D6A8" w14:textId="7D40E1B2" w:rsidR="0064125D" w:rsidRDefault="0064125D" w:rsidP="0064125D">
            <w:pPr>
              <w:pStyle w:val="Contenuto"/>
              <w:rPr>
                <w:b w:val="0"/>
                <w:bCs/>
              </w:rPr>
            </w:pPr>
            <w:r>
              <w:rPr>
                <w:b w:val="0"/>
                <w:bCs/>
                <w:noProof/>
              </w:rPr>
              <w:drawing>
                <wp:anchor distT="0" distB="0" distL="114300" distR="114300" simplePos="0" relativeHeight="251678720" behindDoc="1" locked="0" layoutInCell="1" allowOverlap="1" wp14:anchorId="68C8B615" wp14:editId="634412E6">
                  <wp:simplePos x="0" y="0"/>
                  <wp:positionH relativeFrom="column">
                    <wp:posOffset>1431235</wp:posOffset>
                  </wp:positionH>
                  <wp:positionV relativeFrom="paragraph">
                    <wp:posOffset>36582</wp:posOffset>
                  </wp:positionV>
                  <wp:extent cx="3044825" cy="1775460"/>
                  <wp:effectExtent l="0" t="0" r="3175" b="0"/>
                  <wp:wrapTight wrapText="bothSides">
                    <wp:wrapPolygon edited="0">
                      <wp:start x="0" y="0"/>
                      <wp:lineTo x="0" y="21322"/>
                      <wp:lineTo x="21487" y="21322"/>
                      <wp:lineTo x="21487" y="0"/>
                      <wp:lineTo x="0" y="0"/>
                    </wp:wrapPolygon>
                  </wp:wrapTight>
                  <wp:docPr id="26" name="Immagine 26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grafico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825" cy="1775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81114D2" w14:textId="2284F08B" w:rsidR="00505F52" w:rsidRPr="00505F52" w:rsidRDefault="00505F52" w:rsidP="00DF027C">
            <w:pPr>
              <w:pStyle w:val="Contenuto"/>
              <w:rPr>
                <w:b w:val="0"/>
                <w:bCs/>
                <w:noProof/>
              </w:rPr>
            </w:pPr>
          </w:p>
          <w:p w14:paraId="4DC5F98E" w14:textId="4A4575B4" w:rsidR="00DF027C" w:rsidRPr="00505F52" w:rsidRDefault="00DF027C" w:rsidP="00DF027C">
            <w:pPr>
              <w:pStyle w:val="Contenuto"/>
              <w:rPr>
                <w:b w:val="0"/>
                <w:bCs/>
                <w:noProof/>
              </w:rPr>
            </w:pPr>
          </w:p>
          <w:p w14:paraId="3F03AE67" w14:textId="676E124F" w:rsidR="00DF027C" w:rsidRDefault="00DF027C" w:rsidP="00DF027C">
            <w:pPr>
              <w:pStyle w:val="Contenuto"/>
              <w:rPr>
                <w:noProof/>
              </w:rPr>
            </w:pPr>
          </w:p>
          <w:p w14:paraId="0B467BE4" w14:textId="74FCC579" w:rsidR="00DF027C" w:rsidRDefault="00DF027C" w:rsidP="00DF027C">
            <w:pPr>
              <w:pStyle w:val="Contenuto"/>
              <w:rPr>
                <w:i/>
                <w:noProof/>
                <w:sz w:val="36"/>
              </w:rPr>
            </w:pPr>
          </w:p>
          <w:p w14:paraId="2A0B7E78" w14:textId="1D92CDF8" w:rsidR="00DF027C" w:rsidRDefault="00DF027C" w:rsidP="00DF027C">
            <w:pPr>
              <w:pStyle w:val="Contenuto"/>
              <w:rPr>
                <w:i/>
                <w:noProof/>
                <w:sz w:val="36"/>
              </w:rPr>
            </w:pPr>
          </w:p>
        </w:tc>
      </w:tr>
    </w:tbl>
    <w:p w14:paraId="08F52EC5" w14:textId="2C674447" w:rsidR="00AB02A7" w:rsidRDefault="00AB02A7" w:rsidP="00DF027C">
      <w:pPr>
        <w:rPr>
          <w:noProof/>
        </w:rPr>
      </w:pPr>
    </w:p>
    <w:p w14:paraId="0C1A75F6" w14:textId="19B55207" w:rsidR="0064125D" w:rsidRDefault="0064125D" w:rsidP="0064125D">
      <w:pPr>
        <w:spacing w:after="200"/>
        <w:rPr>
          <w:noProof/>
        </w:rPr>
      </w:pPr>
      <w:r>
        <w:rPr>
          <w:noProof/>
        </w:rPr>
        <w:lastRenderedPageBreak/>
        <w:t>Dal diagramma raffigurato pare ci sia una effettiva relazione tra X e Y in quanto</w:t>
      </w:r>
      <w:r>
        <w:rPr>
          <w:noProof/>
        </w:rPr>
        <w:t xml:space="preserve"> </w:t>
      </w:r>
      <w:r>
        <w:rPr>
          <w:noProof/>
        </w:rPr>
        <w:t>all’aumentare del valore di X aumenta anche Y.</w:t>
      </w:r>
    </w:p>
    <w:p w14:paraId="2E1C8177" w14:textId="5C18A5BE" w:rsidR="0064125D" w:rsidRDefault="0064125D" w:rsidP="0064125D">
      <w:pPr>
        <w:spacing w:after="200"/>
        <w:rPr>
          <w:noProof/>
        </w:rPr>
      </w:pPr>
      <w:r>
        <w:rPr>
          <w:noProof/>
        </w:rPr>
        <w:t>Costruiamo quindi un modello di regressione lineare per studiare in maniera più</w:t>
      </w:r>
      <w:r>
        <w:rPr>
          <w:noProof/>
        </w:rPr>
        <w:t xml:space="preserve"> </w:t>
      </w:r>
      <w:r>
        <w:rPr>
          <w:noProof/>
        </w:rPr>
        <w:t>approfondita la relazione che intercorre tra X e Y.</w:t>
      </w:r>
    </w:p>
    <w:p w14:paraId="06E0F0A2" w14:textId="0F8ED148" w:rsidR="0064125D" w:rsidRDefault="0064125D" w:rsidP="0064125D">
      <w:pPr>
        <w:spacing w:after="200"/>
        <w:rPr>
          <w:noProof/>
        </w:rPr>
      </w:pPr>
      <w:r>
        <w:rPr>
          <w:noProof/>
        </w:rPr>
        <w:t xml:space="preserve">Si è scelto di aggiungere </w:t>
      </w:r>
      <w:r w:rsidR="000C3802">
        <w:rPr>
          <w:noProof/>
        </w:rPr>
        <w:t xml:space="preserve">una costante </w:t>
      </w:r>
      <w:r>
        <w:rPr>
          <w:noProof/>
        </w:rPr>
        <w:t>+3 a ogni valore di Y in modo tale da rendere migliore il calcolo del modello. Infatti il valore dell’intercetta non andrà ad influire sui risultati.</w:t>
      </w:r>
    </w:p>
    <w:p w14:paraId="389B43A3" w14:textId="0468EFB0" w:rsidR="0064125D" w:rsidRDefault="0064125D" w:rsidP="0064125D">
      <w:pPr>
        <w:spacing w:after="200"/>
        <w:rPr>
          <w:noProof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7B13C4B4" wp14:editId="4F8D8D0C">
            <wp:simplePos x="0" y="0"/>
            <wp:positionH relativeFrom="margin">
              <wp:posOffset>1152939</wp:posOffset>
            </wp:positionH>
            <wp:positionV relativeFrom="paragraph">
              <wp:posOffset>4776</wp:posOffset>
            </wp:positionV>
            <wp:extent cx="4225925" cy="3879850"/>
            <wp:effectExtent l="0" t="0" r="3175" b="6350"/>
            <wp:wrapTight wrapText="bothSides">
              <wp:wrapPolygon edited="0">
                <wp:start x="0" y="0"/>
                <wp:lineTo x="0" y="21529"/>
                <wp:lineTo x="21519" y="21529"/>
                <wp:lineTo x="21519" y="0"/>
                <wp:lineTo x="0" y="0"/>
              </wp:wrapPolygon>
            </wp:wrapTight>
            <wp:docPr id="27" name="Immagine 27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92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48BFDCBF" w14:textId="038472DE" w:rsidR="0064125D" w:rsidRDefault="0064125D" w:rsidP="0064125D">
      <w:pPr>
        <w:spacing w:after="200"/>
        <w:rPr>
          <w:noProof/>
        </w:rPr>
      </w:pPr>
    </w:p>
    <w:p w14:paraId="0B375C35" w14:textId="65D92183" w:rsidR="0064125D" w:rsidRDefault="0064125D" w:rsidP="0064125D">
      <w:pPr>
        <w:spacing w:after="200"/>
        <w:rPr>
          <w:noProof/>
        </w:rPr>
      </w:pPr>
    </w:p>
    <w:p w14:paraId="55E78AA3" w14:textId="2EBE6635" w:rsidR="0064125D" w:rsidRDefault="0064125D" w:rsidP="0064125D">
      <w:pPr>
        <w:spacing w:after="200"/>
        <w:rPr>
          <w:noProof/>
        </w:rPr>
      </w:pPr>
    </w:p>
    <w:p w14:paraId="5963D4AC" w14:textId="65E2A705" w:rsidR="0064125D" w:rsidRDefault="0064125D" w:rsidP="0064125D">
      <w:pPr>
        <w:spacing w:after="200"/>
        <w:rPr>
          <w:noProof/>
        </w:rPr>
      </w:pPr>
    </w:p>
    <w:p w14:paraId="432E512B" w14:textId="62ECBD1B" w:rsidR="0064125D" w:rsidRDefault="0064125D" w:rsidP="0064125D">
      <w:pPr>
        <w:spacing w:after="200"/>
        <w:rPr>
          <w:noProof/>
        </w:rPr>
      </w:pPr>
    </w:p>
    <w:p w14:paraId="2F1F9086" w14:textId="68F824BE" w:rsidR="0064125D" w:rsidRDefault="0064125D" w:rsidP="0064125D">
      <w:pPr>
        <w:spacing w:after="200"/>
        <w:rPr>
          <w:noProof/>
        </w:rPr>
      </w:pPr>
    </w:p>
    <w:p w14:paraId="12A6727B" w14:textId="168289EA" w:rsidR="0064125D" w:rsidRDefault="0064125D" w:rsidP="0064125D">
      <w:pPr>
        <w:spacing w:after="200"/>
        <w:rPr>
          <w:noProof/>
        </w:rPr>
      </w:pPr>
    </w:p>
    <w:p w14:paraId="28F19673" w14:textId="57257558" w:rsidR="0064125D" w:rsidRDefault="0064125D" w:rsidP="0064125D">
      <w:pPr>
        <w:spacing w:after="200"/>
        <w:rPr>
          <w:noProof/>
        </w:rPr>
      </w:pPr>
    </w:p>
    <w:p w14:paraId="53139A51" w14:textId="3213FE1A" w:rsidR="0064125D" w:rsidRDefault="0064125D" w:rsidP="0064125D">
      <w:pPr>
        <w:spacing w:after="200"/>
        <w:rPr>
          <w:noProof/>
        </w:rPr>
      </w:pPr>
    </w:p>
    <w:p w14:paraId="4407FBC5" w14:textId="0152839F" w:rsidR="0064125D" w:rsidRDefault="0064125D" w:rsidP="0064125D">
      <w:pPr>
        <w:spacing w:after="200"/>
        <w:rPr>
          <w:noProof/>
        </w:rPr>
      </w:pPr>
    </w:p>
    <w:p w14:paraId="55901013" w14:textId="12C59447" w:rsidR="0064125D" w:rsidRDefault="0064125D" w:rsidP="0064125D">
      <w:pPr>
        <w:spacing w:after="200"/>
        <w:rPr>
          <w:noProof/>
        </w:rPr>
      </w:pPr>
    </w:p>
    <w:p w14:paraId="40D631E6" w14:textId="744510AE" w:rsidR="0064125D" w:rsidRDefault="0064125D" w:rsidP="0064125D">
      <w:pPr>
        <w:spacing w:after="200"/>
        <w:rPr>
          <w:noProof/>
        </w:rPr>
      </w:pPr>
    </w:p>
    <w:p w14:paraId="54A5AC35" w14:textId="77777777" w:rsidR="0064125D" w:rsidRDefault="0064125D" w:rsidP="0064125D">
      <w:pPr>
        <w:spacing w:after="200"/>
        <w:rPr>
          <w:noProof/>
        </w:rPr>
      </w:pPr>
    </w:p>
    <w:p w14:paraId="189DD208" w14:textId="6B6526C1" w:rsidR="0064125D" w:rsidRDefault="0064125D" w:rsidP="0064125D">
      <w:pPr>
        <w:spacing w:after="200"/>
        <w:rPr>
          <w:noProof/>
        </w:rPr>
      </w:pPr>
      <w:r>
        <w:rPr>
          <w:noProof/>
        </w:rPr>
        <w:t>Dal primo modello di regressione lineare possiamo notare che siamo riusciti a</w:t>
      </w:r>
      <w:r>
        <w:rPr>
          <w:noProof/>
        </w:rPr>
        <w:t xml:space="preserve"> </w:t>
      </w:r>
      <w:r>
        <w:rPr>
          <w:noProof/>
        </w:rPr>
        <w:t xml:space="preserve">rappresentare circa </w:t>
      </w:r>
      <w:r>
        <w:rPr>
          <w:noProof/>
        </w:rPr>
        <w:t>il 75,4</w:t>
      </w:r>
      <w:r>
        <w:rPr>
          <w:noProof/>
        </w:rPr>
        <w:t>% dei dati (R-squared), il che significa che il nostro modello è</w:t>
      </w:r>
      <w:r>
        <w:rPr>
          <w:noProof/>
        </w:rPr>
        <w:t xml:space="preserve"> </w:t>
      </w:r>
      <w:r>
        <w:rPr>
          <w:noProof/>
        </w:rPr>
        <w:t>abbastanza rappresentativo della realtà.</w:t>
      </w:r>
    </w:p>
    <w:p w14:paraId="228CA351" w14:textId="50EC8C48" w:rsidR="000C3802" w:rsidRDefault="000C3802" w:rsidP="000C3802">
      <w:pPr>
        <w:spacing w:after="200"/>
        <w:rPr>
          <w:noProof/>
        </w:rPr>
      </w:pPr>
      <w:r>
        <w:rPr>
          <w:noProof/>
        </w:rPr>
        <w:t>Da R-squared possiamo ricavarci il valore assoluto del coefficiente di correlazione lineare,e ricavando un valore pari a 0.</w:t>
      </w:r>
      <w:r>
        <w:rPr>
          <w:noProof/>
        </w:rPr>
        <w:t>868383</w:t>
      </w:r>
      <w:r>
        <w:rPr>
          <w:noProof/>
        </w:rPr>
        <w:t xml:space="preserve"> possiamo dire quindi che tra le due variabili c’è una</w:t>
      </w:r>
      <w:r>
        <w:rPr>
          <w:noProof/>
        </w:rPr>
        <w:t xml:space="preserve"> </w:t>
      </w:r>
      <w:r>
        <w:rPr>
          <w:noProof/>
        </w:rPr>
        <w:t>correlazione forte.</w:t>
      </w:r>
    </w:p>
    <w:p w14:paraId="1DCE88FD" w14:textId="518F4A63" w:rsidR="000C3802" w:rsidRPr="000C3802" w:rsidRDefault="000C3802" w:rsidP="000C3802">
      <w:pPr>
        <w:spacing w:after="200"/>
        <w:rPr>
          <w:noProof/>
        </w:rPr>
      </w:pPr>
      <w:r>
        <w:rPr>
          <w:noProof/>
        </w:rPr>
        <w:t>La pendenza è pari a 0.</w:t>
      </w:r>
      <w:r>
        <w:rPr>
          <w:noProof/>
        </w:rPr>
        <w:t>001</w:t>
      </w:r>
      <w:r>
        <w:rPr>
          <w:noProof/>
        </w:rPr>
        <w:t xml:space="preserve"> ciò vuol dire che approssimativamente la nostra variabile Y</w:t>
      </w:r>
      <w:r>
        <w:rPr>
          <w:noProof/>
        </w:rPr>
        <w:t xml:space="preserve"> </w:t>
      </w:r>
      <w:r>
        <w:rPr>
          <w:noProof/>
        </w:rPr>
        <w:t xml:space="preserve">si comporta secondo la retta </w:t>
      </w:r>
      <w:r>
        <w:rPr>
          <w:noProof/>
        </w:rPr>
        <w:br/>
      </w:r>
      <m:oMathPara>
        <m:oMath>
          <m:r>
            <w:rPr>
              <w:rFonts w:ascii="Cambria Math" w:hAnsi="Cambria Math"/>
              <w:noProof/>
            </w:rPr>
            <m:t>Y = 0.</m:t>
          </m:r>
          <m:r>
            <w:rPr>
              <w:rFonts w:ascii="Cambria Math" w:hAnsi="Cambria Math"/>
              <w:noProof/>
            </w:rPr>
            <m:t>0010</m:t>
          </m:r>
          <m:r>
            <w:rPr>
              <w:rFonts w:ascii="Cambria Math" w:hAnsi="Cambria Math"/>
              <w:noProof/>
            </w:rPr>
            <m:t>*</m:t>
          </m:r>
          <m:r>
            <w:rPr>
              <w:rFonts w:ascii="Cambria Math" w:hAnsi="Cambria Math"/>
              <w:noProof/>
            </w:rPr>
            <m:t>X - 3.</m:t>
          </m:r>
        </m:oMath>
      </m:oMathPara>
    </w:p>
    <w:p w14:paraId="68B0AE11" w14:textId="06E860E0" w:rsidR="000C3802" w:rsidRDefault="000C3802" w:rsidP="000C3802">
      <w:pPr>
        <w:spacing w:after="200"/>
        <w:rPr>
          <w:noProof/>
        </w:rPr>
      </w:pPr>
      <w:r>
        <w:rPr>
          <w:noProof/>
        </w:rPr>
        <w:t>La significatività del test effettuato sulla stima del parametro è molto alta come riportato</w:t>
      </w:r>
      <w:r>
        <w:rPr>
          <w:noProof/>
        </w:rPr>
        <w:t xml:space="preserve"> </w:t>
      </w:r>
      <w:r>
        <w:rPr>
          <w:noProof/>
        </w:rPr>
        <w:t>dal valore di P &gt;|t|.</w:t>
      </w:r>
    </w:p>
    <w:p w14:paraId="1BD93137" w14:textId="42257F94" w:rsidR="000C3802" w:rsidRDefault="000C3802" w:rsidP="000C3802">
      <w:pPr>
        <w:spacing w:after="200"/>
        <w:rPr>
          <w:noProof/>
        </w:rPr>
      </w:pPr>
      <w:r>
        <w:rPr>
          <w:noProof/>
        </w:rPr>
        <w:t>L’intervallo di confidenza del coefficiente è ristretto</w:t>
      </w:r>
      <w:r w:rsidR="00513343">
        <w:rPr>
          <w:noProof/>
        </w:rPr>
        <w:t>, cioè</w:t>
      </w:r>
      <w:r>
        <w:rPr>
          <w:noProof/>
        </w:rPr>
        <w:t xml:space="preserve"> la stima effettuata è abbastanza precisa.</w:t>
      </w:r>
    </w:p>
    <w:p w14:paraId="74C3E1D1" w14:textId="183FD0A0" w:rsidR="000C3802" w:rsidRDefault="000C3802" w:rsidP="000C3802">
      <w:pPr>
        <w:spacing w:after="200"/>
        <w:rPr>
          <w:noProof/>
        </w:rPr>
      </w:pPr>
      <w:r>
        <w:rPr>
          <w:noProof/>
        </w:rPr>
        <w:t>Possiamo inoltre analizzare l’indice di curtosi che essendo maggiore di 0 la curva si</w:t>
      </w:r>
      <w:r>
        <w:rPr>
          <w:noProof/>
        </w:rPr>
        <w:t xml:space="preserve"> </w:t>
      </w:r>
      <w:r>
        <w:rPr>
          <w:noProof/>
        </w:rPr>
        <w:t>definisce leptocurtica, cioè più “appuntita” di una normale.</w:t>
      </w:r>
    </w:p>
    <w:p w14:paraId="63333A3A" w14:textId="3F4DB470" w:rsidR="000C3802" w:rsidRDefault="000C3802" w:rsidP="000C3802">
      <w:pPr>
        <w:spacing w:after="200"/>
        <w:rPr>
          <w:noProof/>
        </w:rPr>
      </w:pPr>
    </w:p>
    <w:p w14:paraId="230FFFB6" w14:textId="37D1A67C" w:rsidR="000C3802" w:rsidRDefault="000C3802" w:rsidP="000C3802">
      <w:pPr>
        <w:spacing w:after="200"/>
        <w:rPr>
          <w:noProof/>
        </w:rPr>
      </w:pPr>
    </w:p>
    <w:p w14:paraId="00ECB3D3" w14:textId="13BB51CA" w:rsidR="000C3802" w:rsidRDefault="000C3802" w:rsidP="000C3802">
      <w:pPr>
        <w:spacing w:after="200"/>
        <w:rPr>
          <w:noProof/>
        </w:rPr>
      </w:pPr>
    </w:p>
    <w:p w14:paraId="143D6557" w14:textId="1AD0F0C5" w:rsidR="000C3802" w:rsidRDefault="000C3802" w:rsidP="000C3802">
      <w:pPr>
        <w:spacing w:after="200"/>
        <w:rPr>
          <w:noProof/>
        </w:rPr>
      </w:pPr>
      <w:r>
        <w:rPr>
          <w:noProof/>
        </w:rPr>
        <w:lastRenderedPageBreak/>
        <w:t xml:space="preserve">Proviamo ora a predire un nuovo modello di regressione lineare aggiungendo </w:t>
      </w:r>
      <w:r>
        <w:rPr>
          <w:noProof/>
        </w:rPr>
        <w:t xml:space="preserve">un'altra </w:t>
      </w:r>
      <w:r>
        <w:rPr>
          <w:noProof/>
        </w:rPr>
        <w:t>intercetta.</w:t>
      </w:r>
    </w:p>
    <w:p w14:paraId="187E9EBD" w14:textId="5CB172B5" w:rsidR="001368CA" w:rsidRDefault="001368CA" w:rsidP="000C3802">
      <w:pPr>
        <w:spacing w:after="200"/>
        <w:rPr>
          <w:noProof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19DD1117" wp14:editId="53A6C1E4">
            <wp:simplePos x="0" y="0"/>
            <wp:positionH relativeFrom="margin">
              <wp:posOffset>1494845</wp:posOffset>
            </wp:positionH>
            <wp:positionV relativeFrom="paragraph">
              <wp:posOffset>9857</wp:posOffset>
            </wp:positionV>
            <wp:extent cx="3634105" cy="4206240"/>
            <wp:effectExtent l="0" t="0" r="4445" b="3810"/>
            <wp:wrapTight wrapText="bothSides">
              <wp:wrapPolygon edited="0">
                <wp:start x="0" y="0"/>
                <wp:lineTo x="0" y="21522"/>
                <wp:lineTo x="21513" y="21522"/>
                <wp:lineTo x="21513" y="0"/>
                <wp:lineTo x="0" y="0"/>
              </wp:wrapPolygon>
            </wp:wrapTight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105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258604" w14:textId="1E8A6BFD" w:rsidR="001368CA" w:rsidRDefault="001368CA" w:rsidP="000C3802">
      <w:pPr>
        <w:spacing w:after="200"/>
        <w:rPr>
          <w:noProof/>
        </w:rPr>
      </w:pPr>
    </w:p>
    <w:p w14:paraId="3F5D8168" w14:textId="013A4AFA" w:rsidR="001368CA" w:rsidRDefault="001368CA" w:rsidP="000C3802">
      <w:pPr>
        <w:spacing w:after="200"/>
        <w:rPr>
          <w:noProof/>
        </w:rPr>
      </w:pPr>
    </w:p>
    <w:p w14:paraId="345B0448" w14:textId="22BFFF1F" w:rsidR="001368CA" w:rsidRDefault="001368CA" w:rsidP="000C3802">
      <w:pPr>
        <w:spacing w:after="200"/>
        <w:rPr>
          <w:noProof/>
        </w:rPr>
      </w:pPr>
    </w:p>
    <w:p w14:paraId="3AAB19BF" w14:textId="51078F89" w:rsidR="001368CA" w:rsidRDefault="001368CA" w:rsidP="000C3802">
      <w:pPr>
        <w:spacing w:after="200"/>
        <w:rPr>
          <w:noProof/>
        </w:rPr>
      </w:pPr>
    </w:p>
    <w:p w14:paraId="2A1A6685" w14:textId="51DBB76F" w:rsidR="001368CA" w:rsidRDefault="001368CA" w:rsidP="000C3802">
      <w:pPr>
        <w:spacing w:after="200"/>
        <w:rPr>
          <w:noProof/>
        </w:rPr>
      </w:pPr>
    </w:p>
    <w:p w14:paraId="75190339" w14:textId="5B9DA31B" w:rsidR="001368CA" w:rsidRDefault="001368CA" w:rsidP="000C3802">
      <w:pPr>
        <w:spacing w:after="200"/>
        <w:rPr>
          <w:noProof/>
        </w:rPr>
      </w:pPr>
    </w:p>
    <w:p w14:paraId="49873752" w14:textId="63622FEF" w:rsidR="001368CA" w:rsidRDefault="001368CA" w:rsidP="000C3802">
      <w:pPr>
        <w:spacing w:after="200"/>
        <w:rPr>
          <w:noProof/>
        </w:rPr>
      </w:pPr>
    </w:p>
    <w:p w14:paraId="48D5DA49" w14:textId="4F240307" w:rsidR="001368CA" w:rsidRDefault="001368CA" w:rsidP="000C3802">
      <w:pPr>
        <w:spacing w:after="200"/>
        <w:rPr>
          <w:noProof/>
        </w:rPr>
      </w:pPr>
    </w:p>
    <w:p w14:paraId="3394FB96" w14:textId="75846D60" w:rsidR="001368CA" w:rsidRDefault="001368CA" w:rsidP="000C3802">
      <w:pPr>
        <w:spacing w:after="200"/>
        <w:rPr>
          <w:noProof/>
        </w:rPr>
      </w:pPr>
    </w:p>
    <w:p w14:paraId="7464EB71" w14:textId="5EA939B9" w:rsidR="001368CA" w:rsidRDefault="001368CA" w:rsidP="000C3802">
      <w:pPr>
        <w:spacing w:after="200"/>
        <w:rPr>
          <w:noProof/>
        </w:rPr>
      </w:pPr>
    </w:p>
    <w:p w14:paraId="1D1848CC" w14:textId="47AD84BD" w:rsidR="001368CA" w:rsidRDefault="001368CA" w:rsidP="000C3802">
      <w:pPr>
        <w:spacing w:after="200"/>
        <w:rPr>
          <w:noProof/>
        </w:rPr>
      </w:pPr>
    </w:p>
    <w:p w14:paraId="66CA1D33" w14:textId="72CF25DC" w:rsidR="001368CA" w:rsidRDefault="001368CA" w:rsidP="000C3802">
      <w:pPr>
        <w:spacing w:after="200"/>
        <w:rPr>
          <w:noProof/>
        </w:rPr>
      </w:pPr>
    </w:p>
    <w:p w14:paraId="0FEC5E30" w14:textId="5FC7EC4C" w:rsidR="001368CA" w:rsidRDefault="001368CA" w:rsidP="000C3802">
      <w:pPr>
        <w:spacing w:after="200"/>
        <w:rPr>
          <w:noProof/>
        </w:rPr>
      </w:pPr>
    </w:p>
    <w:p w14:paraId="13C11673" w14:textId="77777777" w:rsidR="001368CA" w:rsidRDefault="001368CA" w:rsidP="000C3802">
      <w:pPr>
        <w:spacing w:after="200"/>
        <w:rPr>
          <w:noProof/>
        </w:rPr>
      </w:pPr>
    </w:p>
    <w:p w14:paraId="7784B197" w14:textId="129D296C" w:rsidR="001368CA" w:rsidRDefault="001368CA" w:rsidP="001368CA">
      <w:pPr>
        <w:spacing w:after="200"/>
        <w:rPr>
          <w:noProof/>
        </w:rPr>
      </w:pPr>
      <w:r>
        <w:rPr>
          <w:noProof/>
        </w:rPr>
        <w:t>In questo caso la variabile Y si comporta secondo la retta Y = 0.</w:t>
      </w:r>
      <w:r>
        <w:rPr>
          <w:noProof/>
        </w:rPr>
        <w:t>0115*</w:t>
      </w:r>
      <w:r>
        <w:rPr>
          <w:noProof/>
        </w:rPr>
        <w:t xml:space="preserve">X </w:t>
      </w:r>
      <w:r>
        <w:rPr>
          <w:noProof/>
        </w:rPr>
        <w:t>-32.96</w:t>
      </w:r>
      <w:r>
        <w:rPr>
          <w:noProof/>
        </w:rPr>
        <w:t xml:space="preserve"> .</w:t>
      </w:r>
    </w:p>
    <w:p w14:paraId="4F35A30E" w14:textId="339C365F" w:rsidR="001368CA" w:rsidRDefault="001368CA" w:rsidP="001368CA">
      <w:pPr>
        <w:spacing w:after="200"/>
        <w:rPr>
          <w:noProof/>
        </w:rPr>
      </w:pPr>
      <w:r>
        <w:rPr>
          <w:noProof/>
        </w:rPr>
        <w:t>Come possiamo vedere, il modello peggiora. In questo caso siamo riusciti a rappresentare</w:t>
      </w:r>
      <w:r>
        <w:rPr>
          <w:noProof/>
        </w:rPr>
        <w:t xml:space="preserve"> </w:t>
      </w:r>
      <w:r>
        <w:rPr>
          <w:noProof/>
        </w:rPr>
        <w:t xml:space="preserve">solo il </w:t>
      </w:r>
      <w:r>
        <w:rPr>
          <w:noProof/>
        </w:rPr>
        <w:t>56.1</w:t>
      </w:r>
      <w:r>
        <w:rPr>
          <w:noProof/>
        </w:rPr>
        <w:t xml:space="preserve">% dei dati rispetto all’ </w:t>
      </w:r>
      <w:r>
        <w:rPr>
          <w:noProof/>
        </w:rPr>
        <w:t>75.4</w:t>
      </w:r>
      <w:r>
        <w:rPr>
          <w:noProof/>
        </w:rPr>
        <w:t>% del modello precedente. Ma questo non è il solo indice</w:t>
      </w:r>
      <w:r w:rsidR="00513343">
        <w:rPr>
          <w:noProof/>
        </w:rPr>
        <w:t xml:space="preserve"> </w:t>
      </w:r>
      <w:r>
        <w:rPr>
          <w:noProof/>
        </w:rPr>
        <w:t>a peggiorare.</w:t>
      </w:r>
    </w:p>
    <w:p w14:paraId="0ACA32D6" w14:textId="68BF5554" w:rsidR="001368CA" w:rsidRDefault="001368CA" w:rsidP="001368CA">
      <w:pPr>
        <w:spacing w:after="200"/>
        <w:rPr>
          <w:noProof/>
        </w:rPr>
      </w:pPr>
      <w:r>
        <w:rPr>
          <w:noProof/>
        </w:rPr>
        <w:t>Difatti, anche la significatività del test peggiora nella stima del parametro dell’intercetta,con un intervallo di confidenza eccessivamente grande quindi molto impreciso.</w:t>
      </w:r>
    </w:p>
    <w:p w14:paraId="0F3954F4" w14:textId="257CDB86" w:rsidR="001368CA" w:rsidRDefault="001368CA" w:rsidP="001368CA">
      <w:pPr>
        <w:spacing w:after="200"/>
        <w:rPr>
          <w:noProof/>
        </w:rPr>
      </w:pPr>
    </w:p>
    <w:p w14:paraId="41FE7713" w14:textId="6302C0F3" w:rsidR="001368CA" w:rsidRDefault="001368CA" w:rsidP="001368CA">
      <w:pPr>
        <w:spacing w:after="200"/>
        <w:rPr>
          <w:noProof/>
        </w:rPr>
      </w:pPr>
      <w:r>
        <w:rPr>
          <w:noProof/>
        </w:rPr>
        <w:t xml:space="preserve">Alla luce di quanto messo in risalto dai due modelli proposti, </w:t>
      </w:r>
      <w:r>
        <w:rPr>
          <w:noProof/>
        </w:rPr>
        <w:t>si decide</w:t>
      </w:r>
      <w:r>
        <w:rPr>
          <w:noProof/>
        </w:rPr>
        <w:t xml:space="preserve"> di definire il primo</w:t>
      </w:r>
      <w:r>
        <w:rPr>
          <w:noProof/>
        </w:rPr>
        <w:t xml:space="preserve"> </w:t>
      </w:r>
      <w:r>
        <w:rPr>
          <w:noProof/>
        </w:rPr>
        <w:t>modello come quello più rappresentativo. Per tanto la variabile Y si comporta</w:t>
      </w:r>
      <w:r>
        <w:rPr>
          <w:noProof/>
        </w:rPr>
        <w:t xml:space="preserve"> </w:t>
      </w:r>
      <w:r>
        <w:rPr>
          <w:noProof/>
        </w:rPr>
        <w:t>approssimativamente secondo la retta:</w:t>
      </w:r>
    </w:p>
    <w:p w14:paraId="7BB11D1A" w14:textId="0ADE99AE" w:rsidR="001368CA" w:rsidRDefault="001368CA" w:rsidP="001368CA">
      <w:pPr>
        <w:spacing w:after="20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m:oMath>
        <m:r>
          <w:rPr>
            <w:rFonts w:ascii="Cambria Math" w:hAnsi="Cambria Math"/>
            <w:noProof/>
          </w:rPr>
          <m:t>Y = 0.</m:t>
        </m:r>
        <m:r>
          <w:rPr>
            <w:rFonts w:ascii="Cambria Math" w:hAnsi="Cambria Math"/>
            <w:noProof/>
          </w:rPr>
          <m:t>001</m:t>
        </m:r>
        <m:r>
          <w:rPr>
            <w:rFonts w:ascii="Cambria Math" w:hAnsi="Cambria Math"/>
            <w:noProof/>
          </w:rPr>
          <m:t>*</m:t>
        </m:r>
        <m:r>
          <w:rPr>
            <w:rFonts w:ascii="Cambria Math" w:hAnsi="Cambria Math"/>
            <w:noProof/>
          </w:rPr>
          <m:t xml:space="preserve"> X - 3</m:t>
        </m:r>
      </m:oMath>
    </w:p>
    <w:p w14:paraId="0B7964DF" w14:textId="1A7144C1" w:rsidR="001368CA" w:rsidRDefault="001368CA" w:rsidP="001368CA">
      <w:pPr>
        <w:spacing w:after="200"/>
        <w:rPr>
          <w:noProof/>
        </w:rPr>
      </w:pPr>
      <w:r>
        <w:rPr>
          <w:noProof/>
        </w:rPr>
        <w:t>Pertanto per effettuare delle previsioni sulla bont</w:t>
      </w:r>
      <w:r w:rsidR="008642BB">
        <w:rPr>
          <w:noProof/>
        </w:rPr>
        <w:t>à</w:t>
      </w:r>
      <w:r>
        <w:rPr>
          <w:noProof/>
        </w:rPr>
        <w:t xml:space="preserve"> avremo:</w:t>
      </w:r>
    </w:p>
    <w:p w14:paraId="5EC253C9" w14:textId="63A1F7B0" w:rsidR="001368CA" w:rsidRPr="001368CA" w:rsidRDefault="001368CA" w:rsidP="001368CA">
      <w:pPr>
        <w:spacing w:after="200"/>
        <w:rPr>
          <w:noProof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noProof/>
            </w:rPr>
            <m:t>Y =0.001*2961-3= -0.03</m:t>
          </m:r>
          <m:r>
            <w:rPr>
              <w:rFonts w:ascii="Cambria Math" w:hAnsi="Cambria Math"/>
              <w:noProof/>
            </w:rPr>
            <m:t>9</m:t>
          </m:r>
        </m:oMath>
      </m:oMathPara>
    </w:p>
    <w:p w14:paraId="08A4FE6D" w14:textId="1E71DBC2" w:rsidR="001368CA" w:rsidRDefault="001368CA" w:rsidP="001368CA">
      <w:pPr>
        <w:spacing w:after="200"/>
        <w:jc w:val="center"/>
        <w:rPr>
          <w:noProof/>
        </w:rPr>
      </w:pPr>
      <w:r>
        <w:rPr>
          <w:noProof/>
        </w:rPr>
        <w:t>e</w:t>
      </w:r>
    </w:p>
    <w:p w14:paraId="24FD7318" w14:textId="5106AE81" w:rsidR="001368CA" w:rsidRPr="001368CA" w:rsidRDefault="001368CA" w:rsidP="001368CA">
      <w:pPr>
        <w:spacing w:after="200"/>
        <w:jc w:val="center"/>
        <w:rPr>
          <w:i/>
          <w:noProof/>
        </w:rPr>
      </w:pPr>
      <m:oMathPara>
        <m:oMath>
          <m:r>
            <w:rPr>
              <w:rFonts w:ascii="Cambria Math" w:hAnsi="Cambria Math"/>
              <w:noProof/>
            </w:rPr>
            <m:t>Y=0.001*3363-3= 0.363</m:t>
          </m:r>
        </m:oMath>
      </m:oMathPara>
    </w:p>
    <w:sectPr w:rsidR="001368CA" w:rsidRPr="001368CA" w:rsidSect="00AB02A7">
      <w:headerReference w:type="default" r:id="rId29"/>
      <w:footerReference w:type="default" r:id="rId3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F93660" w14:textId="77777777" w:rsidR="003177BE" w:rsidRDefault="003177BE">
      <w:r>
        <w:separator/>
      </w:r>
    </w:p>
    <w:p w14:paraId="4EA7BD0B" w14:textId="77777777" w:rsidR="003177BE" w:rsidRDefault="003177BE"/>
  </w:endnote>
  <w:endnote w:type="continuationSeparator" w:id="0">
    <w:p w14:paraId="30B594DB" w14:textId="77777777" w:rsidR="003177BE" w:rsidRDefault="003177BE">
      <w:r>
        <w:continuationSeparator/>
      </w:r>
    </w:p>
    <w:p w14:paraId="411C68E1" w14:textId="77777777" w:rsidR="003177BE" w:rsidRDefault="003177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66166F2B" w14:textId="77777777" w:rsidR="00DF027C" w:rsidRDefault="00DF027C">
        <w:pPr>
          <w:pStyle w:val="Pidipagina"/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 w:rsidR="00AB02A7"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05B3B05F" w14:textId="77777777" w:rsidR="00DF027C" w:rsidRDefault="00DF027C">
    <w:pPr>
      <w:pStyle w:val="Pidipa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609DEB" w14:textId="77777777" w:rsidR="003177BE" w:rsidRDefault="003177BE">
      <w:r>
        <w:separator/>
      </w:r>
    </w:p>
    <w:p w14:paraId="73972F30" w14:textId="77777777" w:rsidR="003177BE" w:rsidRDefault="003177BE"/>
  </w:footnote>
  <w:footnote w:type="continuationSeparator" w:id="0">
    <w:p w14:paraId="5F22B09A" w14:textId="77777777" w:rsidR="003177BE" w:rsidRDefault="003177BE">
      <w:r>
        <w:continuationSeparator/>
      </w:r>
    </w:p>
    <w:p w14:paraId="50DDF131" w14:textId="77777777" w:rsidR="003177BE" w:rsidRDefault="003177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242852" w:themeColor="text2"/>
        <w:left w:val="single" w:sz="36" w:space="0" w:color="242852" w:themeColor="text2"/>
        <w:bottom w:val="single" w:sz="36" w:space="0" w:color="242852" w:themeColor="text2"/>
        <w:right w:val="single" w:sz="36" w:space="0" w:color="242852" w:themeColor="text2"/>
        <w:insideH w:val="single" w:sz="36" w:space="0" w:color="242852" w:themeColor="text2"/>
        <w:insideV w:val="single" w:sz="36" w:space="0" w:color="242852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093B28BF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297FD5" w:themeColor="accent3"/>
            <w:right w:val="nil"/>
          </w:tcBorders>
        </w:tcPr>
        <w:p w14:paraId="54ACEE34" w14:textId="77777777" w:rsidR="00D077E9" w:rsidRDefault="00D077E9">
          <w:pPr>
            <w:pStyle w:val="Intestazione"/>
            <w:rPr>
              <w:noProof/>
            </w:rPr>
          </w:pPr>
        </w:p>
      </w:tc>
    </w:tr>
  </w:tbl>
  <w:p w14:paraId="3D96D16C" w14:textId="77777777" w:rsidR="00D077E9" w:rsidRDefault="00D077E9" w:rsidP="00D077E9">
    <w:pPr>
      <w:pStyle w:val="Intestazione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hyphenationZone w:val="283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82D"/>
    <w:rsid w:val="0002482E"/>
    <w:rsid w:val="00050324"/>
    <w:rsid w:val="000A0150"/>
    <w:rsid w:val="000A30C2"/>
    <w:rsid w:val="000C3802"/>
    <w:rsid w:val="000E63C9"/>
    <w:rsid w:val="00130E9D"/>
    <w:rsid w:val="001368CA"/>
    <w:rsid w:val="00150A6D"/>
    <w:rsid w:val="00185B35"/>
    <w:rsid w:val="00193BF6"/>
    <w:rsid w:val="001E1723"/>
    <w:rsid w:val="001F0D57"/>
    <w:rsid w:val="001F2BC8"/>
    <w:rsid w:val="001F5F6B"/>
    <w:rsid w:val="00221630"/>
    <w:rsid w:val="00243EBC"/>
    <w:rsid w:val="00246A35"/>
    <w:rsid w:val="00284348"/>
    <w:rsid w:val="002F51F5"/>
    <w:rsid w:val="00312137"/>
    <w:rsid w:val="003177BE"/>
    <w:rsid w:val="00330359"/>
    <w:rsid w:val="0033762F"/>
    <w:rsid w:val="00360494"/>
    <w:rsid w:val="00366C7E"/>
    <w:rsid w:val="00384EA3"/>
    <w:rsid w:val="003A39A1"/>
    <w:rsid w:val="003A44CB"/>
    <w:rsid w:val="003C2191"/>
    <w:rsid w:val="003D3863"/>
    <w:rsid w:val="004110DE"/>
    <w:rsid w:val="0044085A"/>
    <w:rsid w:val="00490C27"/>
    <w:rsid w:val="004B21A5"/>
    <w:rsid w:val="004F74A5"/>
    <w:rsid w:val="005037F0"/>
    <w:rsid w:val="00505F52"/>
    <w:rsid w:val="00513343"/>
    <w:rsid w:val="00514774"/>
    <w:rsid w:val="00516A86"/>
    <w:rsid w:val="005275F6"/>
    <w:rsid w:val="00561435"/>
    <w:rsid w:val="00572102"/>
    <w:rsid w:val="005F1BB0"/>
    <w:rsid w:val="0064125D"/>
    <w:rsid w:val="00656C4D"/>
    <w:rsid w:val="006E5716"/>
    <w:rsid w:val="00726566"/>
    <w:rsid w:val="007302B3"/>
    <w:rsid w:val="00730733"/>
    <w:rsid w:val="00730E3A"/>
    <w:rsid w:val="00736AAF"/>
    <w:rsid w:val="00765B2A"/>
    <w:rsid w:val="00783A34"/>
    <w:rsid w:val="00791F87"/>
    <w:rsid w:val="007A5EA6"/>
    <w:rsid w:val="007C6B52"/>
    <w:rsid w:val="007D16C5"/>
    <w:rsid w:val="007F618B"/>
    <w:rsid w:val="00802649"/>
    <w:rsid w:val="00862FE4"/>
    <w:rsid w:val="0086389A"/>
    <w:rsid w:val="008642BB"/>
    <w:rsid w:val="0087605E"/>
    <w:rsid w:val="008A6D3E"/>
    <w:rsid w:val="008B1FEE"/>
    <w:rsid w:val="00903C32"/>
    <w:rsid w:val="00916B16"/>
    <w:rsid w:val="009173B9"/>
    <w:rsid w:val="0093335D"/>
    <w:rsid w:val="0093613E"/>
    <w:rsid w:val="00943026"/>
    <w:rsid w:val="00946061"/>
    <w:rsid w:val="00966B81"/>
    <w:rsid w:val="009C7720"/>
    <w:rsid w:val="009F73E3"/>
    <w:rsid w:val="00A23AFA"/>
    <w:rsid w:val="00A31B3E"/>
    <w:rsid w:val="00A532F3"/>
    <w:rsid w:val="00A70B13"/>
    <w:rsid w:val="00A8489E"/>
    <w:rsid w:val="00AB02A7"/>
    <w:rsid w:val="00AC29F3"/>
    <w:rsid w:val="00B231E5"/>
    <w:rsid w:val="00BD7801"/>
    <w:rsid w:val="00C02B87"/>
    <w:rsid w:val="00C14B3D"/>
    <w:rsid w:val="00C222FB"/>
    <w:rsid w:val="00C2682D"/>
    <w:rsid w:val="00C4086D"/>
    <w:rsid w:val="00CA1896"/>
    <w:rsid w:val="00CB5B28"/>
    <w:rsid w:val="00CD2D00"/>
    <w:rsid w:val="00CF5371"/>
    <w:rsid w:val="00D027F6"/>
    <w:rsid w:val="00D0323A"/>
    <w:rsid w:val="00D0559F"/>
    <w:rsid w:val="00D077E9"/>
    <w:rsid w:val="00D1155E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CC5368"/>
  <w15:docId w15:val="{448E6DF8-9501-43E5-9B4B-3D2B3FE43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91F87"/>
  </w:style>
  <w:style w:type="paragraph" w:styleId="Titolo1">
    <w:name w:val="heading 1"/>
    <w:basedOn w:val="Normale"/>
    <w:next w:val="Normale"/>
    <w:link w:val="Titolo1Carattere"/>
    <w:uiPriority w:val="9"/>
    <w:qFormat/>
    <w:rsid w:val="00C2682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2682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2682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268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268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268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268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268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268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C2682D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2682D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2682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2682D"/>
    <w:rPr>
      <w:rFonts w:asciiTheme="majorHAnsi" w:eastAsiaTheme="majorEastAsia" w:hAnsiTheme="majorHAnsi" w:cstheme="majorBidi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2682D"/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rsid w:val="00B231E5"/>
    <w:pPr>
      <w:spacing w:line="240" w:lineRule="auto"/>
      <w:jc w:val="right"/>
    </w:pPr>
  </w:style>
  <w:style w:type="character" w:customStyle="1" w:styleId="Titolo2Carattere">
    <w:name w:val="Titolo 2 Carattere"/>
    <w:basedOn w:val="Carpredefinitoparagrafo"/>
    <w:link w:val="Titolo2"/>
    <w:uiPriority w:val="9"/>
    <w:rsid w:val="00C2682D"/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table" w:styleId="Grigliatabella">
    <w:name w:val="Table Grid"/>
    <w:basedOn w:val="Tabellanormale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rsid w:val="00DF027C"/>
    <w:rPr>
      <w:b/>
    </w:rPr>
  </w:style>
  <w:style w:type="paragraph" w:customStyle="1" w:styleId="Testoenfasi">
    <w:name w:val="Testo enfasi"/>
    <w:basedOn w:val="Normale"/>
    <w:link w:val="Caratteretestoenfasi"/>
    <w:rsid w:val="00DF027C"/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242852" w:themeColor="text2"/>
      <w:sz w:val="28"/>
      <w:szCs w:val="22"/>
    </w:rPr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242852" w:themeColor="text2"/>
      <w:sz w:val="28"/>
      <w:szCs w:val="2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2682D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2682D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2682D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2682D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2682D"/>
    <w:rPr>
      <w:rFonts w:asciiTheme="majorHAnsi" w:eastAsiaTheme="majorEastAsia" w:hAnsiTheme="majorHAnsi" w:cstheme="majorBidi"/>
      <w:color w:val="253356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2682D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2682D"/>
    <w:rPr>
      <w:rFonts w:asciiTheme="majorHAnsi" w:eastAsiaTheme="majorEastAsia" w:hAnsiTheme="majorHAnsi" w:cstheme="majorBidi"/>
      <w:color w:val="4F4652" w:themeColor="accent6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2682D"/>
    <w:pPr>
      <w:spacing w:line="240" w:lineRule="auto"/>
    </w:pPr>
    <w:rPr>
      <w:b/>
      <w:bCs/>
      <w:smallCaps/>
      <w:color w:val="4A66AC" w:themeColor="accent1"/>
      <w:spacing w:val="6"/>
    </w:rPr>
  </w:style>
  <w:style w:type="character" w:styleId="Enfasigrassetto">
    <w:name w:val="Strong"/>
    <w:basedOn w:val="Carpredefinitoparagrafo"/>
    <w:uiPriority w:val="22"/>
    <w:qFormat/>
    <w:rsid w:val="00C2682D"/>
    <w:rPr>
      <w:b/>
      <w:bCs/>
    </w:rPr>
  </w:style>
  <w:style w:type="character" w:styleId="Enfasicorsivo">
    <w:name w:val="Emphasis"/>
    <w:basedOn w:val="Carpredefinitoparagrafo"/>
    <w:uiPriority w:val="20"/>
    <w:qFormat/>
    <w:rsid w:val="00C2682D"/>
    <w:rPr>
      <w:i/>
      <w:iCs/>
    </w:rPr>
  </w:style>
  <w:style w:type="paragraph" w:styleId="Nessunaspaziatura">
    <w:name w:val="No Spacing"/>
    <w:uiPriority w:val="1"/>
    <w:qFormat/>
    <w:rsid w:val="00C2682D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2682D"/>
    <w:pPr>
      <w:spacing w:before="120"/>
      <w:ind w:left="720" w:right="720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2682D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2682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2682D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C2682D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C2682D"/>
    <w:rPr>
      <w:b w:val="0"/>
      <w:bCs w:val="0"/>
      <w:i/>
      <w:iCs/>
      <w:color w:val="4A66AC" w:themeColor="accent1"/>
    </w:rPr>
  </w:style>
  <w:style w:type="character" w:styleId="Riferimentodelicato">
    <w:name w:val="Subtle Reference"/>
    <w:basedOn w:val="Carpredefinitoparagrafo"/>
    <w:uiPriority w:val="31"/>
    <w:qFormat/>
    <w:rsid w:val="00C2682D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C2682D"/>
    <w:rPr>
      <w:b/>
      <w:bCs/>
      <w:smallCaps/>
      <w:color w:val="4A66AC" w:themeColor="accent1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C2682D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unhideWhenUsed/>
    <w:qFormat/>
    <w:rsid w:val="00C2682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A30C2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0A30C2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0A30C2"/>
    <w:rPr>
      <w:color w:val="9454C3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0A30C2"/>
    <w:pPr>
      <w:spacing w:after="100"/>
      <w:ind w:left="440"/>
    </w:pPr>
    <w:rPr>
      <w:rFonts w:cs="Times New Roman"/>
      <w:lang w:eastAsia="it-IT"/>
    </w:rPr>
  </w:style>
  <w:style w:type="paragraph" w:styleId="Paragrafoelenco">
    <w:name w:val="List Paragraph"/>
    <w:basedOn w:val="Normale"/>
    <w:uiPriority w:val="34"/>
    <w:qFormat/>
    <w:rsid w:val="00193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glossaryDocument" Target="glossary/document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8" Type="http://schemas.microsoft.com/office/2007/relationships/hdphoto" Target="media/hdphoto1.wd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e\AppData\Local\Microsoft\Office\16.0\DTS\it-IT%7bC95E494A-1B48-455C-9F8A-C39FDEC85306%7d\%7bA42541B5-09DF-471C-8495-6A28347DDDF7%7dtf1639285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DB6785FED254A1182E192B8BC27162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DF549EE-F635-4613-B83C-11A756F67BBD}"/>
      </w:docPartPr>
      <w:docPartBody>
        <w:p w:rsidR="00000000" w:rsidRDefault="00924CE5">
          <w:pPr>
            <w:pStyle w:val="0DB6785FED254A1182E192B8BC271625"/>
          </w:pPr>
          <w:r w:rsidRPr="00D86945">
            <w:rPr>
              <w:rStyle w:val="SottotitoloCarattere"/>
              <w:b/>
              <w:lang w:bidi="it-IT"/>
            </w:rPr>
            <w:fldChar w:fldCharType="begin"/>
          </w:r>
          <w:r w:rsidRPr="00D86945">
            <w:rPr>
              <w:rStyle w:val="SottotitoloCarattere"/>
              <w:lang w:bidi="it-IT"/>
            </w:rPr>
            <w:instrText xml:space="preserve"> DATE  \@ "MMMM d"  \* MERGEFORMAT </w:instrText>
          </w:r>
          <w:r w:rsidRPr="00D86945">
            <w:rPr>
              <w:rStyle w:val="SottotitoloCarattere"/>
              <w:b/>
              <w:lang w:bidi="it-IT"/>
            </w:rPr>
            <w:fldChar w:fldCharType="separate"/>
          </w:r>
          <w:r>
            <w:rPr>
              <w:rStyle w:val="SottotitoloCarattere"/>
              <w:lang w:bidi="it-IT"/>
            </w:rPr>
            <w:t>febbraio 24</w:t>
          </w:r>
          <w:r w:rsidRPr="00D86945">
            <w:rPr>
              <w:rStyle w:val="SottotitoloCarattere"/>
              <w:b/>
              <w:lang w:bidi="it-IT"/>
            </w:rPr>
            <w:fldChar w:fldCharType="end"/>
          </w:r>
        </w:p>
      </w:docPartBody>
    </w:docPart>
    <w:docPart>
      <w:docPartPr>
        <w:name w:val="2369608E95CF40788D63518E39FD955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D559568-787C-4D8D-B3B7-9F881348BD65}"/>
      </w:docPartPr>
      <w:docPartBody>
        <w:p w:rsidR="00000000" w:rsidRDefault="00924CE5">
          <w:pPr>
            <w:pStyle w:val="2369608E95CF40788D63518E39FD9552"/>
          </w:pPr>
          <w:r w:rsidRPr="00DF027C">
            <w:rPr>
              <w:noProof/>
              <w:lang w:bidi="it-IT"/>
            </w:rPr>
            <w:t>Testo sottotitolo qui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02"/>
    <w:rsid w:val="00924CE5"/>
    <w:rsid w:val="00E6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0DB6785FED254A1182E192B8BC271625">
    <w:name w:val="0DB6785FED254A1182E192B8BC271625"/>
  </w:style>
  <w:style w:type="paragraph" w:customStyle="1" w:styleId="E5D3391676A049C2A1FE2CE79BA361FA">
    <w:name w:val="E5D3391676A049C2A1FE2CE79BA361FA"/>
  </w:style>
  <w:style w:type="paragraph" w:customStyle="1" w:styleId="430BA6A10CE64BEEAB0F5E7A266F444C">
    <w:name w:val="430BA6A10CE64BEEAB0F5E7A266F444C"/>
  </w:style>
  <w:style w:type="paragraph" w:customStyle="1" w:styleId="2369608E95CF40788D63518E39FD9552">
    <w:name w:val="2369608E95CF40788D63518E39FD9552"/>
  </w:style>
  <w:style w:type="paragraph" w:customStyle="1" w:styleId="E7211F551A4E41EC8D96C72C345A26BF">
    <w:name w:val="E7211F551A4E41EC8D96C72C345A26BF"/>
  </w:style>
  <w:style w:type="paragraph" w:customStyle="1" w:styleId="DB479B28DA7C4D2589475A5CDA81D038">
    <w:name w:val="DB479B28DA7C4D2589475A5CDA81D038"/>
  </w:style>
  <w:style w:type="paragraph" w:customStyle="1" w:styleId="36406C2391C343FEAD13F22F76844B3A">
    <w:name w:val="36406C2391C343FEAD13F22F76844B3A"/>
  </w:style>
  <w:style w:type="paragraph" w:customStyle="1" w:styleId="D6B94F2DDD6046D698EA9C812D90B6A9">
    <w:name w:val="D6B94F2DDD6046D698EA9C812D90B6A9"/>
  </w:style>
  <w:style w:type="paragraph" w:customStyle="1" w:styleId="6523BE2DCF844176BBE236396B53C031">
    <w:name w:val="6523BE2DCF844176BBE236396B53C031"/>
    <w:rsid w:val="00E63D02"/>
  </w:style>
  <w:style w:type="paragraph" w:customStyle="1" w:styleId="C1955D5522544442B06EC05E9CDFC84C">
    <w:name w:val="C1955D5522544442B06EC05E9CDFC84C"/>
    <w:rsid w:val="00E63D02"/>
  </w:style>
  <w:style w:type="paragraph" w:customStyle="1" w:styleId="E7878E77A05A4109AA80D5F91CBDDEA0">
    <w:name w:val="E7878E77A05A4109AA80D5F91CBDDEA0"/>
    <w:rsid w:val="00E63D02"/>
  </w:style>
  <w:style w:type="character" w:styleId="Testosegnaposto">
    <w:name w:val="Placeholder Text"/>
    <w:basedOn w:val="Carpredefinitoparagrafo"/>
    <w:uiPriority w:val="99"/>
    <w:unhideWhenUsed/>
    <w:rsid w:val="00E63D0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Blu cal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{A42541B5-09DF-471C-8495-6A28347DDDF7}tf16392850.dotx</Template>
  <TotalTime>274</TotalTime>
  <Pages>10</Pages>
  <Words>1438</Words>
  <Characters>8198</Characters>
  <Application>Microsoft Office Word</Application>
  <DocSecurity>0</DocSecurity>
  <Lines>68</Lines>
  <Paragraphs>19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Matteo Luceri</dc:creator>
  <cp:keywords/>
  <cp:lastModifiedBy>Matteo Luceri</cp:lastModifiedBy>
  <cp:revision>3</cp:revision>
  <cp:lastPrinted>2020-02-24T19:44:00Z</cp:lastPrinted>
  <dcterms:created xsi:type="dcterms:W3CDTF">2020-02-24T15:11:00Z</dcterms:created>
  <dcterms:modified xsi:type="dcterms:W3CDTF">2020-02-24T19:45:00Z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